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BE5F6" w14:textId="77777777" w:rsidR="007D2D33" w:rsidRDefault="007D2D33" w:rsidP="00435AAC"/>
    <w:p w14:paraId="3CF1E55C" w14:textId="77777777" w:rsidR="007D2D33" w:rsidRDefault="007D2D33" w:rsidP="00435AAC"/>
    <w:p w14:paraId="26F8CFD8" w14:textId="77777777" w:rsidR="007D2D33" w:rsidRDefault="00E06A12" w:rsidP="00435AAC">
      <w:r>
        <w:rPr>
          <w:noProof/>
        </w:rPr>
        <w:drawing>
          <wp:anchor distT="0" distB="0" distL="114300" distR="114300" simplePos="0" relativeHeight="251657216" behindDoc="0" locked="0" layoutInCell="1" allowOverlap="1" wp14:anchorId="22A09DBB" wp14:editId="06CFD3F2">
            <wp:simplePos x="0" y="0"/>
            <wp:positionH relativeFrom="column">
              <wp:posOffset>1219200</wp:posOffset>
            </wp:positionH>
            <wp:positionV relativeFrom="paragraph">
              <wp:posOffset>262890</wp:posOffset>
            </wp:positionV>
            <wp:extent cx="2781300" cy="906145"/>
            <wp:effectExtent l="0" t="0" r="0" b="0"/>
            <wp:wrapThrough wrapText="bothSides">
              <wp:wrapPolygon edited="0">
                <wp:start x="13463" y="454"/>
                <wp:lineTo x="2515" y="1816"/>
                <wp:lineTo x="1332" y="2270"/>
                <wp:lineTo x="1332" y="8628"/>
                <wp:lineTo x="10652" y="15893"/>
                <wp:lineTo x="2367" y="16348"/>
                <wp:lineTo x="1479" y="16802"/>
                <wp:lineTo x="1627" y="20434"/>
                <wp:lineTo x="20121" y="20434"/>
                <wp:lineTo x="20564" y="16802"/>
                <wp:lineTo x="19381" y="16348"/>
                <wp:lineTo x="10948" y="15893"/>
                <wp:lineTo x="19973" y="8628"/>
                <wp:lineTo x="20268" y="4087"/>
                <wp:lineTo x="19381" y="2725"/>
                <wp:lineTo x="14499" y="454"/>
                <wp:lineTo x="13463" y="454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0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4A47A5" w14:textId="77777777" w:rsidR="007D2D33" w:rsidRDefault="007D2D33" w:rsidP="00435AAC"/>
    <w:p w14:paraId="66AB44EE" w14:textId="77777777" w:rsidR="007D2D33" w:rsidRDefault="007D2D33" w:rsidP="00435AAC"/>
    <w:p w14:paraId="53803CF2" w14:textId="77777777" w:rsidR="00940301" w:rsidRDefault="00940301" w:rsidP="00435AAC"/>
    <w:p w14:paraId="79AEEBA0" w14:textId="77777777" w:rsidR="001D00EB" w:rsidRDefault="001D00EB" w:rsidP="00435AAC"/>
    <w:p w14:paraId="46923F8D" w14:textId="77777777" w:rsidR="001D00EB" w:rsidRDefault="001D00EB" w:rsidP="00435AAC"/>
    <w:p w14:paraId="739CE9BF" w14:textId="77777777" w:rsidR="00436564" w:rsidRDefault="00436564" w:rsidP="00435AAC"/>
    <w:p w14:paraId="65C0494F" w14:textId="77777777" w:rsidR="007D2D33" w:rsidRPr="00E021FB" w:rsidRDefault="0035457C" w:rsidP="00435AAC">
      <w:pPr>
        <w:jc w:val="center"/>
        <w:rPr>
          <w:rFonts w:ascii="黑体" w:eastAsia="黑体" w:hAnsi="宋体"/>
          <w:b/>
          <w:sz w:val="56"/>
          <w:szCs w:val="52"/>
        </w:rPr>
      </w:pPr>
      <w:r>
        <w:rPr>
          <w:rFonts w:ascii="黑体" w:eastAsia="黑体" w:hAnsi="宋体" w:hint="eastAsia"/>
          <w:b/>
          <w:sz w:val="56"/>
          <w:szCs w:val="52"/>
        </w:rPr>
        <w:t>性能测试报告</w:t>
      </w:r>
    </w:p>
    <w:p w14:paraId="1CC93E88" w14:textId="77777777" w:rsidR="007D2D33" w:rsidRDefault="00DD6038" w:rsidP="00435AAC">
      <w:pPr>
        <w:jc w:val="center"/>
        <w:rPr>
          <w:rFonts w:ascii="黑体" w:eastAsia="黑体" w:hAnsi="宋体"/>
          <w:b/>
          <w:sz w:val="48"/>
          <w:szCs w:val="52"/>
        </w:rPr>
      </w:pPr>
      <w:r w:rsidRPr="00E021FB">
        <w:rPr>
          <w:rFonts w:ascii="黑体" w:eastAsia="黑体" w:hAnsi="宋体" w:hint="eastAsia"/>
          <w:b/>
          <w:sz w:val="48"/>
          <w:szCs w:val="52"/>
        </w:rPr>
        <w:t>[</w:t>
      </w:r>
      <w:r w:rsidR="0035457C">
        <w:rPr>
          <w:rFonts w:ascii="黑体" w:eastAsia="黑体" w:hAnsi="宋体" w:hint="eastAsia"/>
          <w:b/>
          <w:sz w:val="48"/>
          <w:szCs w:val="52"/>
        </w:rPr>
        <w:t>UYUN-</w:t>
      </w:r>
      <w:r w:rsidR="00D84BF9">
        <w:rPr>
          <w:rFonts w:ascii="黑体" w:eastAsia="黑体" w:hAnsi="宋体" w:hint="eastAsia"/>
          <w:b/>
          <w:sz w:val="48"/>
          <w:szCs w:val="52"/>
        </w:rPr>
        <w:t>ITSM</w:t>
      </w:r>
      <w:r w:rsidRPr="00E021FB">
        <w:rPr>
          <w:rFonts w:ascii="黑体" w:eastAsia="黑体" w:hAnsi="宋体" w:hint="eastAsia"/>
          <w:b/>
          <w:sz w:val="48"/>
          <w:szCs w:val="52"/>
        </w:rPr>
        <w:t>]</w:t>
      </w:r>
    </w:p>
    <w:p w14:paraId="6F70B148" w14:textId="77777777" w:rsidR="007D2D33" w:rsidRDefault="007D2D33" w:rsidP="00435AAC"/>
    <w:p w14:paraId="514E1B1B" w14:textId="77777777" w:rsidR="00AC4383" w:rsidRDefault="00AC4383" w:rsidP="00435AAC"/>
    <w:p w14:paraId="3C72AFB4" w14:textId="77777777" w:rsidR="007D2D33" w:rsidRDefault="007D2D33" w:rsidP="00435AAC"/>
    <w:p w14:paraId="16CB5E84" w14:textId="77777777" w:rsidR="007C0B2C" w:rsidRDefault="007C0B2C" w:rsidP="00435AAC"/>
    <w:p w14:paraId="12F5A46E" w14:textId="77777777" w:rsidR="0035457C" w:rsidRDefault="0035457C" w:rsidP="00435AAC"/>
    <w:p w14:paraId="74B1C575" w14:textId="77777777" w:rsidR="0035457C" w:rsidRDefault="0035457C" w:rsidP="00435AAC"/>
    <w:p w14:paraId="62F10DDE" w14:textId="77777777" w:rsidR="0035457C" w:rsidRDefault="0035457C" w:rsidP="00435AAC"/>
    <w:p w14:paraId="54ADDAEF" w14:textId="77777777" w:rsidR="0035457C" w:rsidRDefault="0035457C" w:rsidP="00435AAC"/>
    <w:p w14:paraId="2CB4E222" w14:textId="77777777" w:rsidR="0035457C" w:rsidRDefault="0035457C" w:rsidP="00435AAC"/>
    <w:p w14:paraId="32540DFD" w14:textId="77777777" w:rsidR="0035457C" w:rsidRDefault="0035457C" w:rsidP="00435AAC"/>
    <w:p w14:paraId="5DA9825E" w14:textId="77777777" w:rsidR="0035457C" w:rsidRDefault="0035457C" w:rsidP="00435AAC"/>
    <w:p w14:paraId="4AFB39B9" w14:textId="77777777" w:rsidR="0035457C" w:rsidRDefault="0035457C" w:rsidP="00435AAC"/>
    <w:p w14:paraId="453D3CE2" w14:textId="77777777" w:rsidR="006020BA" w:rsidRDefault="006020BA" w:rsidP="00435AAC"/>
    <w:p w14:paraId="4417F629" w14:textId="77777777" w:rsidR="006020BA" w:rsidRDefault="006020BA" w:rsidP="00435AAC"/>
    <w:p w14:paraId="664B5E9B" w14:textId="77777777" w:rsidR="006020BA" w:rsidRDefault="006020BA" w:rsidP="00435AAC"/>
    <w:p w14:paraId="6B9B7FBF" w14:textId="77777777" w:rsidR="006020BA" w:rsidRDefault="006020BA" w:rsidP="00435AAC"/>
    <w:p w14:paraId="22E2456D" w14:textId="77777777" w:rsidR="0035457C" w:rsidRDefault="0035457C" w:rsidP="00435AAC"/>
    <w:p w14:paraId="5D8E2A8E" w14:textId="77777777" w:rsidR="0035457C" w:rsidRDefault="0035457C" w:rsidP="00435AAC"/>
    <w:p w14:paraId="32038020" w14:textId="77777777" w:rsidR="0035457C" w:rsidRDefault="0035457C" w:rsidP="00435AAC"/>
    <w:p w14:paraId="65908294" w14:textId="31657039" w:rsidR="00576C95" w:rsidRPr="006020BA" w:rsidRDefault="00E06A12" w:rsidP="006020B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 w:rsidR="00B62846">
        <w:rPr>
          <w:rFonts w:hint="eastAsia"/>
        </w:rPr>
        <w:t xml:space="preserve"> </w:t>
      </w:r>
      <w:r w:rsidR="0035457C">
        <w:rPr>
          <w:rFonts w:hint="eastAsia"/>
        </w:rPr>
        <w:t>11</w:t>
      </w:r>
      <w:r>
        <w:rPr>
          <w:rFonts w:hint="eastAsia"/>
        </w:rPr>
        <w:t>月</w:t>
      </w:r>
    </w:p>
    <w:p w14:paraId="73EE5263" w14:textId="77777777" w:rsidR="00700FA5" w:rsidRPr="00A76BAC" w:rsidRDefault="000327FF" w:rsidP="00916344">
      <w:pPr>
        <w:widowControl/>
        <w:spacing w:line="240" w:lineRule="auto"/>
        <w:jc w:val="center"/>
        <w:rPr>
          <w:sz w:val="36"/>
          <w:szCs w:val="32"/>
        </w:rPr>
      </w:pPr>
      <w:r w:rsidRPr="00A76BAC">
        <w:rPr>
          <w:rFonts w:hint="eastAsia"/>
          <w:sz w:val="36"/>
          <w:szCs w:val="32"/>
        </w:rPr>
        <w:lastRenderedPageBreak/>
        <w:t>目</w:t>
      </w:r>
      <w:r w:rsidRPr="00A76BAC">
        <w:rPr>
          <w:rFonts w:hint="eastAsia"/>
          <w:sz w:val="36"/>
          <w:szCs w:val="32"/>
        </w:rPr>
        <w:t xml:space="preserve">   </w:t>
      </w:r>
      <w:r w:rsidRPr="00A76BAC">
        <w:rPr>
          <w:rFonts w:hint="eastAsia"/>
          <w:sz w:val="36"/>
          <w:szCs w:val="32"/>
        </w:rPr>
        <w:t>录</w:t>
      </w:r>
    </w:p>
    <w:p w14:paraId="75E82F50" w14:textId="3CB8784F" w:rsidR="00F67BB6" w:rsidRDefault="003A5C36">
      <w:pPr>
        <w:pStyle w:val="10"/>
        <w:tabs>
          <w:tab w:val="left" w:pos="84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 w:rsidR="00564346">
        <w:instrText xml:space="preserve"> TOC \o "1-3" \h \z \u </w:instrText>
      </w:r>
      <w:r>
        <w:fldChar w:fldCharType="separate"/>
      </w:r>
      <w:hyperlink w:anchor="_Toc491103694" w:history="1">
        <w:r w:rsidR="00F67BB6" w:rsidRPr="00192231">
          <w:rPr>
            <w:rStyle w:val="ad"/>
            <w:rFonts w:ascii="Times New Roman" w:hAnsi="Times New Roman"/>
            <w:noProof/>
          </w:rPr>
          <w:t>第</w:t>
        </w:r>
        <w:r w:rsidR="00F67BB6" w:rsidRPr="00192231">
          <w:rPr>
            <w:rStyle w:val="ad"/>
            <w:rFonts w:ascii="Times New Roman" w:hAnsi="Times New Roman"/>
            <w:noProof/>
          </w:rPr>
          <w:t>1</w:t>
        </w:r>
        <w:r w:rsidR="00F67BB6" w:rsidRPr="00192231">
          <w:rPr>
            <w:rStyle w:val="ad"/>
            <w:rFonts w:ascii="Times New Roman" w:hAnsi="Times New Roman"/>
            <w:noProof/>
          </w:rPr>
          <w:t>章</w:t>
        </w:r>
        <w:r w:rsidR="00F67BB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67BB6" w:rsidRPr="00192231">
          <w:rPr>
            <w:rStyle w:val="ad"/>
            <w:noProof/>
          </w:rPr>
          <w:t>环境配置说明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_Toc491103694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1</w:t>
        </w:r>
        <w:r w:rsidR="00F67BB6">
          <w:rPr>
            <w:noProof/>
            <w:webHidden/>
          </w:rPr>
          <w:fldChar w:fldCharType="end"/>
        </w:r>
      </w:hyperlink>
    </w:p>
    <w:p w14:paraId="676C033A" w14:textId="48BC0C28" w:rsidR="00F67BB6" w:rsidRDefault="00C13709">
      <w:pPr>
        <w:pStyle w:val="21"/>
        <w:tabs>
          <w:tab w:val="left" w:pos="538"/>
          <w:tab w:val="right" w:leader="dot" w:pos="8297"/>
        </w:tabs>
        <w:rPr>
          <w:rFonts w:asciiTheme="minorHAnsi" w:eastAsiaTheme="minorEastAsia" w:hAnsiTheme="minorHAnsi" w:cstheme="minorBidi"/>
          <w:b w:val="0"/>
          <w:smallCaps w:val="0"/>
          <w:noProof/>
          <w:sz w:val="21"/>
          <w:szCs w:val="22"/>
        </w:rPr>
      </w:pPr>
      <w:hyperlink w:anchor="_Toc491103695" w:history="1">
        <w:r w:rsidR="00F67BB6" w:rsidRPr="00192231">
          <w:rPr>
            <w:rStyle w:val="ad"/>
            <w:noProof/>
          </w:rPr>
          <w:t>1.1</w:t>
        </w:r>
        <w:r w:rsidR="00F67BB6">
          <w:rPr>
            <w:rFonts w:asciiTheme="minorHAnsi" w:eastAsiaTheme="minorEastAsia" w:hAnsiTheme="minorHAnsi" w:cstheme="minorBidi"/>
            <w:b w:val="0"/>
            <w:smallCap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性能测试平台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_Toc491103695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2</w:t>
        </w:r>
        <w:r w:rsidR="00F67BB6">
          <w:rPr>
            <w:noProof/>
            <w:webHidden/>
          </w:rPr>
          <w:fldChar w:fldCharType="end"/>
        </w:r>
      </w:hyperlink>
    </w:p>
    <w:p w14:paraId="35C4A8F4" w14:textId="68903504" w:rsidR="00F67BB6" w:rsidRDefault="00C13709">
      <w:pPr>
        <w:pStyle w:val="21"/>
        <w:tabs>
          <w:tab w:val="left" w:pos="538"/>
          <w:tab w:val="right" w:leader="dot" w:pos="8297"/>
        </w:tabs>
        <w:rPr>
          <w:rFonts w:asciiTheme="minorHAnsi" w:eastAsiaTheme="minorEastAsia" w:hAnsiTheme="minorHAnsi" w:cstheme="minorBidi"/>
          <w:b w:val="0"/>
          <w:smallCaps w:val="0"/>
          <w:noProof/>
          <w:sz w:val="21"/>
          <w:szCs w:val="22"/>
        </w:rPr>
      </w:pPr>
      <w:hyperlink w:anchor="_Toc491103696" w:history="1">
        <w:r w:rsidR="00F67BB6" w:rsidRPr="00192231">
          <w:rPr>
            <w:rStyle w:val="ad"/>
            <w:noProof/>
          </w:rPr>
          <w:t>1.2</w:t>
        </w:r>
        <w:r w:rsidR="00F67BB6">
          <w:rPr>
            <w:rFonts w:asciiTheme="minorHAnsi" w:eastAsiaTheme="minorEastAsia" w:hAnsiTheme="minorHAnsi" w:cstheme="minorBidi"/>
            <w:b w:val="0"/>
            <w:smallCap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基础平台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_Toc491103696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2</w:t>
        </w:r>
        <w:r w:rsidR="00F67BB6">
          <w:rPr>
            <w:noProof/>
            <w:webHidden/>
          </w:rPr>
          <w:fldChar w:fldCharType="end"/>
        </w:r>
      </w:hyperlink>
    </w:p>
    <w:p w14:paraId="54926D29" w14:textId="40C6A662" w:rsidR="00F67BB6" w:rsidRDefault="00C13709">
      <w:pPr>
        <w:pStyle w:val="21"/>
        <w:tabs>
          <w:tab w:val="left" w:pos="488"/>
          <w:tab w:val="right" w:leader="dot" w:pos="8297"/>
        </w:tabs>
        <w:rPr>
          <w:rFonts w:asciiTheme="minorHAnsi" w:eastAsiaTheme="minorEastAsia" w:hAnsiTheme="minorHAnsi" w:cstheme="minorBidi"/>
          <w:b w:val="0"/>
          <w:smallCaps w:val="0"/>
          <w:noProof/>
          <w:sz w:val="21"/>
          <w:szCs w:val="22"/>
        </w:rPr>
      </w:pPr>
      <w:hyperlink w:anchor="_Toc491103697" w:history="1">
        <w:r w:rsidR="00F67BB6" w:rsidRPr="00192231">
          <w:rPr>
            <w:rStyle w:val="ad"/>
            <w:noProof/>
          </w:rPr>
          <w:t>1.3</w:t>
        </w:r>
        <w:r w:rsidR="00F67BB6">
          <w:rPr>
            <w:rFonts w:asciiTheme="minorHAnsi" w:eastAsiaTheme="minorEastAsia" w:hAnsiTheme="minorHAnsi" w:cstheme="minorBidi"/>
            <w:b w:val="0"/>
            <w:smallCap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Itsm</w:t>
        </w:r>
        <w:r w:rsidR="00F67BB6" w:rsidRPr="00192231">
          <w:rPr>
            <w:rStyle w:val="ad"/>
            <w:noProof/>
          </w:rPr>
          <w:t>系统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_Toc491103697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2</w:t>
        </w:r>
        <w:r w:rsidR="00F67BB6">
          <w:rPr>
            <w:noProof/>
            <w:webHidden/>
          </w:rPr>
          <w:fldChar w:fldCharType="end"/>
        </w:r>
      </w:hyperlink>
    </w:p>
    <w:p w14:paraId="1072938A" w14:textId="13A0894A" w:rsidR="00F67BB6" w:rsidRDefault="00C13709">
      <w:pPr>
        <w:pStyle w:val="10"/>
        <w:tabs>
          <w:tab w:val="left" w:pos="84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91103698" w:history="1">
        <w:r w:rsidR="00F67BB6" w:rsidRPr="00192231">
          <w:rPr>
            <w:rStyle w:val="ad"/>
            <w:rFonts w:ascii="Times New Roman" w:hAnsi="Times New Roman"/>
            <w:noProof/>
          </w:rPr>
          <w:t>第</w:t>
        </w:r>
        <w:r w:rsidR="00F67BB6" w:rsidRPr="00192231">
          <w:rPr>
            <w:rStyle w:val="ad"/>
            <w:rFonts w:ascii="Times New Roman" w:hAnsi="Times New Roman"/>
            <w:noProof/>
          </w:rPr>
          <w:t>2</w:t>
        </w:r>
        <w:r w:rsidR="00F67BB6" w:rsidRPr="00192231">
          <w:rPr>
            <w:rStyle w:val="ad"/>
            <w:rFonts w:ascii="Times New Roman" w:hAnsi="Times New Roman"/>
            <w:noProof/>
          </w:rPr>
          <w:t>章</w:t>
        </w:r>
        <w:r w:rsidR="00F67BB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67BB6" w:rsidRPr="00192231">
          <w:rPr>
            <w:rStyle w:val="ad"/>
            <w:noProof/>
          </w:rPr>
          <w:t>测试指标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_Toc491103698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3</w:t>
        </w:r>
        <w:r w:rsidR="00F67BB6">
          <w:rPr>
            <w:noProof/>
            <w:webHidden/>
          </w:rPr>
          <w:fldChar w:fldCharType="end"/>
        </w:r>
      </w:hyperlink>
    </w:p>
    <w:p w14:paraId="1692E037" w14:textId="386B5937" w:rsidR="00F67BB6" w:rsidRDefault="00C13709">
      <w:pPr>
        <w:pStyle w:val="21"/>
        <w:tabs>
          <w:tab w:val="left" w:pos="538"/>
          <w:tab w:val="right" w:leader="dot" w:pos="8297"/>
        </w:tabs>
        <w:rPr>
          <w:rFonts w:asciiTheme="minorHAnsi" w:eastAsiaTheme="minorEastAsia" w:hAnsiTheme="minorHAnsi" w:cstheme="minorBidi"/>
          <w:b w:val="0"/>
          <w:smallCaps w:val="0"/>
          <w:noProof/>
          <w:sz w:val="21"/>
          <w:szCs w:val="22"/>
        </w:rPr>
      </w:pPr>
      <w:hyperlink w:anchor="_Toc491103700" w:history="1">
        <w:r w:rsidR="00F67BB6" w:rsidRPr="00192231">
          <w:rPr>
            <w:rStyle w:val="ad"/>
            <w:noProof/>
          </w:rPr>
          <w:t>2.1</w:t>
        </w:r>
        <w:r w:rsidR="00F67BB6">
          <w:rPr>
            <w:rFonts w:asciiTheme="minorHAnsi" w:eastAsiaTheme="minorEastAsia" w:hAnsiTheme="minorHAnsi" w:cstheme="minorBidi"/>
            <w:b w:val="0"/>
            <w:smallCap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测试对象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_Toc491103700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3</w:t>
        </w:r>
        <w:r w:rsidR="00F67BB6">
          <w:rPr>
            <w:noProof/>
            <w:webHidden/>
          </w:rPr>
          <w:fldChar w:fldCharType="end"/>
        </w:r>
      </w:hyperlink>
    </w:p>
    <w:p w14:paraId="1BB0519C" w14:textId="4FEDF965" w:rsidR="00F67BB6" w:rsidRDefault="00C13709">
      <w:pPr>
        <w:pStyle w:val="21"/>
        <w:tabs>
          <w:tab w:val="left" w:pos="538"/>
          <w:tab w:val="right" w:leader="dot" w:pos="8297"/>
        </w:tabs>
        <w:rPr>
          <w:rFonts w:asciiTheme="minorHAnsi" w:eastAsiaTheme="minorEastAsia" w:hAnsiTheme="minorHAnsi" w:cstheme="minorBidi"/>
          <w:b w:val="0"/>
          <w:smallCaps w:val="0"/>
          <w:noProof/>
          <w:sz w:val="21"/>
          <w:szCs w:val="22"/>
        </w:rPr>
      </w:pPr>
      <w:hyperlink w:anchor="_Toc491103701" w:history="1">
        <w:r w:rsidR="00F67BB6" w:rsidRPr="00192231">
          <w:rPr>
            <w:rStyle w:val="ad"/>
            <w:noProof/>
          </w:rPr>
          <w:t>2.2</w:t>
        </w:r>
        <w:r w:rsidR="00F67BB6">
          <w:rPr>
            <w:rFonts w:asciiTheme="minorHAnsi" w:eastAsiaTheme="minorEastAsia" w:hAnsiTheme="minorHAnsi" w:cstheme="minorBidi"/>
            <w:b w:val="0"/>
            <w:smallCap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测试指标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_Toc491103701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3</w:t>
        </w:r>
        <w:r w:rsidR="00F67BB6">
          <w:rPr>
            <w:noProof/>
            <w:webHidden/>
          </w:rPr>
          <w:fldChar w:fldCharType="end"/>
        </w:r>
      </w:hyperlink>
    </w:p>
    <w:p w14:paraId="563786EB" w14:textId="6D5EE3C0" w:rsidR="00F67BB6" w:rsidRDefault="00C13709">
      <w:pPr>
        <w:pStyle w:val="10"/>
        <w:tabs>
          <w:tab w:val="left" w:pos="84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91103702" w:history="1">
        <w:r w:rsidR="00F67BB6" w:rsidRPr="00192231">
          <w:rPr>
            <w:rStyle w:val="ad"/>
            <w:rFonts w:ascii="Times New Roman" w:hAnsi="Times New Roman"/>
            <w:noProof/>
          </w:rPr>
          <w:t>第</w:t>
        </w:r>
        <w:r w:rsidR="00F67BB6" w:rsidRPr="00192231">
          <w:rPr>
            <w:rStyle w:val="ad"/>
            <w:rFonts w:ascii="Times New Roman" w:hAnsi="Times New Roman"/>
            <w:noProof/>
          </w:rPr>
          <w:t>3</w:t>
        </w:r>
        <w:r w:rsidR="00F67BB6" w:rsidRPr="00192231">
          <w:rPr>
            <w:rStyle w:val="ad"/>
            <w:rFonts w:ascii="Times New Roman" w:hAnsi="Times New Roman"/>
            <w:noProof/>
          </w:rPr>
          <w:t>章</w:t>
        </w:r>
        <w:r w:rsidR="00F67BB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67BB6" w:rsidRPr="00192231">
          <w:rPr>
            <w:rStyle w:val="ad"/>
            <w:noProof/>
          </w:rPr>
          <w:t>测试结果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_Toc491103702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4</w:t>
        </w:r>
        <w:r w:rsidR="00F67BB6">
          <w:rPr>
            <w:noProof/>
            <w:webHidden/>
          </w:rPr>
          <w:fldChar w:fldCharType="end"/>
        </w:r>
      </w:hyperlink>
    </w:p>
    <w:p w14:paraId="2B3FB685" w14:textId="7E9834AB" w:rsidR="00F67BB6" w:rsidRDefault="00C13709">
      <w:pPr>
        <w:pStyle w:val="21"/>
        <w:tabs>
          <w:tab w:val="left" w:pos="538"/>
          <w:tab w:val="right" w:leader="dot" w:pos="8297"/>
        </w:tabs>
        <w:rPr>
          <w:rFonts w:asciiTheme="minorHAnsi" w:eastAsiaTheme="minorEastAsia" w:hAnsiTheme="minorHAnsi" w:cstheme="minorBidi"/>
          <w:b w:val="0"/>
          <w:smallCaps w:val="0"/>
          <w:noProof/>
          <w:sz w:val="21"/>
          <w:szCs w:val="22"/>
        </w:rPr>
      </w:pPr>
      <w:hyperlink w:anchor="_Toc491103703" w:history="1">
        <w:r w:rsidR="00F67BB6" w:rsidRPr="00192231">
          <w:rPr>
            <w:rStyle w:val="ad"/>
            <w:noProof/>
          </w:rPr>
          <w:t>2.3</w:t>
        </w:r>
        <w:r w:rsidR="00F67BB6">
          <w:rPr>
            <w:rFonts w:asciiTheme="minorHAnsi" w:eastAsiaTheme="minorEastAsia" w:hAnsiTheme="minorHAnsi" w:cstheme="minorBidi"/>
            <w:b w:val="0"/>
            <w:smallCap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工单创建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_Toc491103703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4</w:t>
        </w:r>
        <w:r w:rsidR="00F67BB6">
          <w:rPr>
            <w:noProof/>
            <w:webHidden/>
          </w:rPr>
          <w:fldChar w:fldCharType="end"/>
        </w:r>
      </w:hyperlink>
    </w:p>
    <w:p w14:paraId="4649DB4A" w14:textId="0C721065" w:rsidR="00F67BB6" w:rsidRDefault="00C13709">
      <w:pPr>
        <w:pStyle w:val="31"/>
        <w:tabs>
          <w:tab w:val="left" w:pos="705"/>
          <w:tab w:val="right" w:leader="dot" w:pos="8297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91103704" w:history="1">
        <w:r w:rsidR="00F67BB6" w:rsidRPr="00192231">
          <w:rPr>
            <w:rStyle w:val="ad"/>
            <w:noProof/>
          </w:rPr>
          <w:t>2.3.1</w:t>
        </w:r>
        <w:r w:rsidR="00F67BB6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单租户下并发工单创建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_Toc491103704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4</w:t>
        </w:r>
        <w:r w:rsidR="00F67BB6">
          <w:rPr>
            <w:noProof/>
            <w:webHidden/>
          </w:rPr>
          <w:fldChar w:fldCharType="end"/>
        </w:r>
      </w:hyperlink>
    </w:p>
    <w:p w14:paraId="1A6E90F5" w14:textId="2A18FED3" w:rsidR="00F67BB6" w:rsidRDefault="00C13709">
      <w:pPr>
        <w:pStyle w:val="21"/>
        <w:tabs>
          <w:tab w:val="left" w:pos="538"/>
          <w:tab w:val="right" w:leader="dot" w:pos="8297"/>
        </w:tabs>
        <w:rPr>
          <w:rFonts w:asciiTheme="minorHAnsi" w:eastAsiaTheme="minorEastAsia" w:hAnsiTheme="minorHAnsi" w:cstheme="minorBidi"/>
          <w:b w:val="0"/>
          <w:smallCaps w:val="0"/>
          <w:noProof/>
          <w:sz w:val="21"/>
          <w:szCs w:val="22"/>
        </w:rPr>
      </w:pPr>
      <w:hyperlink w:anchor="_Toc491103705" w:history="1">
        <w:r w:rsidR="00F67BB6" w:rsidRPr="00192231">
          <w:rPr>
            <w:rStyle w:val="ad"/>
            <w:noProof/>
          </w:rPr>
          <w:t>2.4</w:t>
        </w:r>
        <w:r w:rsidR="00F67BB6">
          <w:rPr>
            <w:rFonts w:asciiTheme="minorHAnsi" w:eastAsiaTheme="minorEastAsia" w:hAnsiTheme="minorHAnsi" w:cstheme="minorBidi"/>
            <w:b w:val="0"/>
            <w:smallCap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工单查询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_Toc491103705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5</w:t>
        </w:r>
        <w:r w:rsidR="00F67BB6">
          <w:rPr>
            <w:noProof/>
            <w:webHidden/>
          </w:rPr>
          <w:fldChar w:fldCharType="end"/>
        </w:r>
      </w:hyperlink>
    </w:p>
    <w:p w14:paraId="1EBBD023" w14:textId="2252ADF4" w:rsidR="00F67BB6" w:rsidRDefault="00C13709">
      <w:pPr>
        <w:pStyle w:val="31"/>
        <w:tabs>
          <w:tab w:val="left" w:pos="705"/>
          <w:tab w:val="right" w:leader="dot" w:pos="8297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91103706" w:history="1">
        <w:r w:rsidR="00F67BB6" w:rsidRPr="00192231">
          <w:rPr>
            <w:rStyle w:val="ad"/>
            <w:noProof/>
          </w:rPr>
          <w:t>2.4.1</w:t>
        </w:r>
        <w:r w:rsidR="00F67BB6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待办工单</w:t>
        </w:r>
        <w:r w:rsidR="00F67BB6" w:rsidRPr="00192231">
          <w:rPr>
            <w:rStyle w:val="ad"/>
            <w:noProof/>
          </w:rPr>
          <w:t>20W</w:t>
        </w:r>
        <w:r w:rsidR="00F67BB6" w:rsidRPr="00192231">
          <w:rPr>
            <w:rStyle w:val="ad"/>
            <w:noProof/>
          </w:rPr>
          <w:t>输入条件查询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_Toc491103706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5</w:t>
        </w:r>
        <w:r w:rsidR="00F67BB6">
          <w:rPr>
            <w:noProof/>
            <w:webHidden/>
          </w:rPr>
          <w:fldChar w:fldCharType="end"/>
        </w:r>
      </w:hyperlink>
    </w:p>
    <w:p w14:paraId="262C8CFB" w14:textId="4AB109C6" w:rsidR="00F67BB6" w:rsidRDefault="00C13709">
      <w:pPr>
        <w:pStyle w:val="31"/>
        <w:tabs>
          <w:tab w:val="left" w:pos="705"/>
          <w:tab w:val="right" w:leader="dot" w:pos="8297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91103707" w:history="1">
        <w:r w:rsidR="00F67BB6" w:rsidRPr="00192231">
          <w:rPr>
            <w:rStyle w:val="ad"/>
            <w:noProof/>
          </w:rPr>
          <w:t>2.4.2</w:t>
        </w:r>
        <w:r w:rsidR="00F67BB6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所有工单列表</w:t>
        </w:r>
        <w:r w:rsidR="00F67BB6" w:rsidRPr="00192231">
          <w:rPr>
            <w:rStyle w:val="ad"/>
            <w:noProof/>
          </w:rPr>
          <w:t>20W</w:t>
        </w:r>
        <w:r w:rsidR="00F67BB6" w:rsidRPr="00192231">
          <w:rPr>
            <w:rStyle w:val="ad"/>
            <w:noProof/>
          </w:rPr>
          <w:t>输入条件查询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_Toc491103707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7</w:t>
        </w:r>
        <w:r w:rsidR="00F67BB6">
          <w:rPr>
            <w:noProof/>
            <w:webHidden/>
          </w:rPr>
          <w:fldChar w:fldCharType="end"/>
        </w:r>
      </w:hyperlink>
    </w:p>
    <w:p w14:paraId="162950DA" w14:textId="288AF3A7" w:rsidR="00F67BB6" w:rsidRDefault="00C13709">
      <w:pPr>
        <w:pStyle w:val="21"/>
        <w:tabs>
          <w:tab w:val="left" w:pos="538"/>
          <w:tab w:val="right" w:leader="dot" w:pos="8297"/>
        </w:tabs>
        <w:rPr>
          <w:rFonts w:asciiTheme="minorHAnsi" w:eastAsiaTheme="minorEastAsia" w:hAnsiTheme="minorHAnsi" w:cstheme="minorBidi"/>
          <w:b w:val="0"/>
          <w:smallCaps w:val="0"/>
          <w:noProof/>
          <w:sz w:val="21"/>
          <w:szCs w:val="22"/>
        </w:rPr>
      </w:pPr>
      <w:hyperlink w:anchor="_Toc491103708" w:history="1">
        <w:r w:rsidR="00F67BB6" w:rsidRPr="00192231">
          <w:rPr>
            <w:rStyle w:val="ad"/>
            <w:noProof/>
          </w:rPr>
          <w:t>2.5</w:t>
        </w:r>
        <w:r w:rsidR="00F67BB6">
          <w:rPr>
            <w:rFonts w:asciiTheme="minorHAnsi" w:eastAsiaTheme="minorEastAsia" w:hAnsiTheme="minorHAnsi" w:cstheme="minorBidi"/>
            <w:b w:val="0"/>
            <w:smallCap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硬件说明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_Toc491103708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8</w:t>
        </w:r>
        <w:r w:rsidR="00F67BB6">
          <w:rPr>
            <w:noProof/>
            <w:webHidden/>
          </w:rPr>
          <w:fldChar w:fldCharType="end"/>
        </w:r>
      </w:hyperlink>
    </w:p>
    <w:p w14:paraId="4A0F829A" w14:textId="66B8336E" w:rsidR="00F67BB6" w:rsidRDefault="00C13709">
      <w:pPr>
        <w:pStyle w:val="31"/>
        <w:tabs>
          <w:tab w:val="left" w:pos="705"/>
          <w:tab w:val="right" w:leader="dot" w:pos="8297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91103709" w:history="1">
        <w:r w:rsidR="00F67BB6" w:rsidRPr="00192231">
          <w:rPr>
            <w:rStyle w:val="ad"/>
            <w:noProof/>
          </w:rPr>
          <w:t>2.5.1</w:t>
        </w:r>
        <w:r w:rsidR="00F67BB6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存储的占用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_Toc491103709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8</w:t>
        </w:r>
        <w:r w:rsidR="00F67BB6">
          <w:rPr>
            <w:noProof/>
            <w:webHidden/>
          </w:rPr>
          <w:fldChar w:fldCharType="end"/>
        </w:r>
      </w:hyperlink>
    </w:p>
    <w:p w14:paraId="50122BC1" w14:textId="000E66A8" w:rsidR="00F67BB6" w:rsidRDefault="00C13709">
      <w:pPr>
        <w:pStyle w:val="31"/>
        <w:tabs>
          <w:tab w:val="left" w:pos="655"/>
          <w:tab w:val="right" w:leader="dot" w:pos="8297"/>
        </w:tabs>
        <w:rPr>
          <w:rStyle w:val="ad"/>
          <w:noProof/>
        </w:rPr>
      </w:pPr>
      <w:hyperlink w:anchor="_Toc491103710" w:history="1">
        <w:r w:rsidR="00F67BB6" w:rsidRPr="00192231">
          <w:rPr>
            <w:rStyle w:val="ad"/>
            <w:noProof/>
          </w:rPr>
          <w:t>2.5.2</w:t>
        </w:r>
        <w:r w:rsidR="00F67BB6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F67BB6" w:rsidRPr="00192231">
          <w:rPr>
            <w:rStyle w:val="ad"/>
            <w:noProof/>
          </w:rPr>
          <w:t>CPU</w:t>
        </w:r>
        <w:r w:rsidR="00F67BB6" w:rsidRPr="00192231">
          <w:rPr>
            <w:rStyle w:val="ad"/>
            <w:noProof/>
          </w:rPr>
          <w:t>使用</w:t>
        </w:r>
        <w:r w:rsidR="00F67BB6">
          <w:rPr>
            <w:noProof/>
            <w:webHidden/>
          </w:rPr>
          <w:tab/>
        </w:r>
        <w:r w:rsidR="00F67BB6">
          <w:rPr>
            <w:noProof/>
            <w:webHidden/>
          </w:rPr>
          <w:fldChar w:fldCharType="begin"/>
        </w:r>
        <w:r w:rsidR="00F67BB6">
          <w:rPr>
            <w:noProof/>
            <w:webHidden/>
          </w:rPr>
          <w:instrText xml:space="preserve"> PAGEREF _Toc491103710 \h </w:instrText>
        </w:r>
        <w:r w:rsidR="00F67BB6">
          <w:rPr>
            <w:noProof/>
            <w:webHidden/>
          </w:rPr>
        </w:r>
        <w:r w:rsidR="00F67BB6">
          <w:rPr>
            <w:noProof/>
            <w:webHidden/>
          </w:rPr>
          <w:fldChar w:fldCharType="separate"/>
        </w:r>
        <w:r w:rsidR="00F67BB6">
          <w:rPr>
            <w:noProof/>
            <w:webHidden/>
          </w:rPr>
          <w:t>10</w:t>
        </w:r>
        <w:r w:rsidR="00F67BB6">
          <w:rPr>
            <w:noProof/>
            <w:webHidden/>
          </w:rPr>
          <w:fldChar w:fldCharType="end"/>
        </w:r>
      </w:hyperlink>
    </w:p>
    <w:p w14:paraId="4384F40D" w14:textId="45D7A247" w:rsidR="00F67BB6" w:rsidRDefault="00F67BB6" w:rsidP="00F67BB6"/>
    <w:p w14:paraId="7C79559B" w14:textId="0AB904EC" w:rsidR="00F67BB6" w:rsidRDefault="00F67BB6" w:rsidP="00F67BB6"/>
    <w:p w14:paraId="76FE7B9E" w14:textId="77777777" w:rsidR="00F67BB6" w:rsidRPr="00F67BB6" w:rsidRDefault="00F67BB6" w:rsidP="00F67BB6"/>
    <w:p w14:paraId="32E5411C" w14:textId="0D46F315" w:rsidR="00373B53" w:rsidRDefault="003A5C36" w:rsidP="006020BA">
      <w:pPr>
        <w:pStyle w:val="1"/>
      </w:pPr>
      <w:r>
        <w:lastRenderedPageBreak/>
        <w:fldChar w:fldCharType="end"/>
      </w:r>
      <w:bookmarkStart w:id="0" w:name="_Toc491103694"/>
      <w:r w:rsidR="00373B53">
        <w:rPr>
          <w:rFonts w:hint="eastAsia"/>
        </w:rPr>
        <w:t>环境配置说明</w:t>
      </w:r>
      <w:bookmarkEnd w:id="0"/>
    </w:p>
    <w:p w14:paraId="184AE3BE" w14:textId="77777777" w:rsidR="006020BA" w:rsidRPr="006020BA" w:rsidRDefault="006020BA" w:rsidP="006020BA"/>
    <w:p w14:paraId="1FFF8E44" w14:textId="77777777" w:rsidR="00373B53" w:rsidRPr="00AE74B5" w:rsidRDefault="00373B53" w:rsidP="00755011">
      <w:pPr>
        <w:pStyle w:val="2"/>
      </w:pPr>
      <w:bookmarkStart w:id="1" w:name="_Toc491103695"/>
      <w:r w:rsidRPr="00AE74B5">
        <w:rPr>
          <w:rFonts w:hint="eastAsia"/>
        </w:rPr>
        <w:t>性能测试平台</w:t>
      </w:r>
      <w:bookmarkEnd w:id="1"/>
    </w:p>
    <w:tbl>
      <w:tblPr>
        <w:tblW w:w="8296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5244"/>
        <w:gridCol w:w="930"/>
      </w:tblGrid>
      <w:tr w:rsidR="00373B53" w14:paraId="48A1286A" w14:textId="77777777" w:rsidTr="00373B53">
        <w:tc>
          <w:tcPr>
            <w:tcW w:w="2122" w:type="dxa"/>
            <w:shd w:val="clear" w:color="auto" w:fill="AEAAAA"/>
          </w:tcPr>
          <w:p w14:paraId="2A0177EF" w14:textId="77777777" w:rsidR="00373B53" w:rsidRDefault="00373B53" w:rsidP="00373B53">
            <w:r>
              <w:rPr>
                <w:rFonts w:hint="eastAsia"/>
              </w:rPr>
              <w:t>配置</w:t>
            </w:r>
          </w:p>
        </w:tc>
        <w:tc>
          <w:tcPr>
            <w:tcW w:w="5244" w:type="dxa"/>
            <w:shd w:val="clear" w:color="auto" w:fill="AEAAAA"/>
          </w:tcPr>
          <w:p w14:paraId="1562CC44" w14:textId="77777777" w:rsidR="00373B53" w:rsidRDefault="00373B53" w:rsidP="00373B53">
            <w:r>
              <w:rPr>
                <w:rFonts w:hint="eastAsia"/>
              </w:rPr>
              <w:t>参数</w:t>
            </w:r>
          </w:p>
        </w:tc>
        <w:tc>
          <w:tcPr>
            <w:tcW w:w="930" w:type="dxa"/>
            <w:shd w:val="clear" w:color="auto" w:fill="AEAAAA"/>
          </w:tcPr>
          <w:p w14:paraId="0A430846" w14:textId="77777777" w:rsidR="00373B53" w:rsidRDefault="00373B53" w:rsidP="00373B53">
            <w:r>
              <w:rPr>
                <w:rFonts w:hint="eastAsia"/>
              </w:rPr>
              <w:t>备注</w:t>
            </w:r>
          </w:p>
        </w:tc>
      </w:tr>
      <w:tr w:rsidR="00373B53" w14:paraId="69ED217C" w14:textId="77777777" w:rsidTr="00373B53">
        <w:tc>
          <w:tcPr>
            <w:tcW w:w="2122" w:type="dxa"/>
          </w:tcPr>
          <w:p w14:paraId="6998532E" w14:textId="77777777" w:rsidR="00373B53" w:rsidRDefault="00373B53" w:rsidP="00373B53">
            <w:r>
              <w:rPr>
                <w:rFonts w:hint="eastAsia"/>
              </w:rPr>
              <w:t>CPU</w:t>
            </w:r>
          </w:p>
        </w:tc>
        <w:tc>
          <w:tcPr>
            <w:tcW w:w="5244" w:type="dxa"/>
          </w:tcPr>
          <w:p w14:paraId="13BC0266" w14:textId="77777777" w:rsidR="00373B53" w:rsidRDefault="00373B53" w:rsidP="00373B5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30" w:type="dxa"/>
          </w:tcPr>
          <w:p w14:paraId="2EB4D21B" w14:textId="77777777" w:rsidR="00373B53" w:rsidRDefault="00373B53" w:rsidP="00373B53"/>
        </w:tc>
      </w:tr>
      <w:tr w:rsidR="00373B53" w14:paraId="7C24FE8D" w14:textId="77777777" w:rsidTr="00373B53">
        <w:tc>
          <w:tcPr>
            <w:tcW w:w="2122" w:type="dxa"/>
          </w:tcPr>
          <w:p w14:paraId="492A7D6B" w14:textId="77777777" w:rsidR="00373B53" w:rsidRDefault="00373B53" w:rsidP="00373B53">
            <w:r>
              <w:rPr>
                <w:rFonts w:hint="eastAsia"/>
              </w:rPr>
              <w:t>内存</w:t>
            </w:r>
          </w:p>
        </w:tc>
        <w:tc>
          <w:tcPr>
            <w:tcW w:w="5244" w:type="dxa"/>
          </w:tcPr>
          <w:p w14:paraId="7E1A56DF" w14:textId="77777777" w:rsidR="00373B53" w:rsidRDefault="00373B53" w:rsidP="00373B53">
            <w:r>
              <w:rPr>
                <w:rFonts w:hint="eastAsia"/>
              </w:rPr>
              <w:t>4</w:t>
            </w:r>
            <w:r w:rsidRPr="009721C7">
              <w:rPr>
                <w:rFonts w:hint="eastAsia"/>
              </w:rPr>
              <w:t>G</w:t>
            </w:r>
          </w:p>
        </w:tc>
        <w:tc>
          <w:tcPr>
            <w:tcW w:w="930" w:type="dxa"/>
          </w:tcPr>
          <w:p w14:paraId="5383A385" w14:textId="77777777" w:rsidR="00373B53" w:rsidRDefault="00373B53" w:rsidP="00373B53"/>
        </w:tc>
      </w:tr>
      <w:tr w:rsidR="00373B53" w14:paraId="3DB7CF2F" w14:textId="77777777" w:rsidTr="00373B53">
        <w:tc>
          <w:tcPr>
            <w:tcW w:w="2122" w:type="dxa"/>
          </w:tcPr>
          <w:p w14:paraId="3246743D" w14:textId="77777777" w:rsidR="00373B53" w:rsidRDefault="00373B53" w:rsidP="00373B53">
            <w:r>
              <w:rPr>
                <w:rFonts w:hint="eastAsia"/>
              </w:rPr>
              <w:t>磁盘</w:t>
            </w:r>
          </w:p>
        </w:tc>
        <w:tc>
          <w:tcPr>
            <w:tcW w:w="5244" w:type="dxa"/>
          </w:tcPr>
          <w:p w14:paraId="53E61C4E" w14:textId="77777777" w:rsidR="00373B53" w:rsidRDefault="00373B53" w:rsidP="00373B53">
            <w:r>
              <w:rPr>
                <w:rFonts w:hint="eastAsia"/>
              </w:rPr>
              <w:t>20G</w:t>
            </w:r>
            <w:r>
              <w:rPr>
                <w:rFonts w:hint="eastAsia"/>
              </w:rPr>
              <w:t>，普通</w:t>
            </w:r>
          </w:p>
        </w:tc>
        <w:tc>
          <w:tcPr>
            <w:tcW w:w="930" w:type="dxa"/>
          </w:tcPr>
          <w:p w14:paraId="3DD8B580" w14:textId="77777777" w:rsidR="00373B53" w:rsidRDefault="00373B53" w:rsidP="00373B53"/>
        </w:tc>
      </w:tr>
      <w:tr w:rsidR="00373B53" w14:paraId="78C34EA7" w14:textId="77777777" w:rsidTr="00373B53">
        <w:tc>
          <w:tcPr>
            <w:tcW w:w="2122" w:type="dxa"/>
          </w:tcPr>
          <w:p w14:paraId="4F941630" w14:textId="77777777" w:rsidR="00373B53" w:rsidRDefault="00373B53" w:rsidP="00373B53">
            <w:r>
              <w:rPr>
                <w:rFonts w:hint="eastAsia"/>
              </w:rPr>
              <w:t>系统</w:t>
            </w:r>
          </w:p>
        </w:tc>
        <w:tc>
          <w:tcPr>
            <w:tcW w:w="5244" w:type="dxa"/>
          </w:tcPr>
          <w:p w14:paraId="7F2420A7" w14:textId="77777777" w:rsidR="00373B53" w:rsidRDefault="00373B53" w:rsidP="00373B53">
            <w:r>
              <w:t>W</w:t>
            </w:r>
            <w:r>
              <w:rPr>
                <w:rFonts w:hint="eastAsia"/>
              </w:rPr>
              <w:t>indows</w:t>
            </w:r>
            <w:r>
              <w:t>2008</w:t>
            </w:r>
          </w:p>
        </w:tc>
        <w:tc>
          <w:tcPr>
            <w:tcW w:w="930" w:type="dxa"/>
          </w:tcPr>
          <w:p w14:paraId="2805921E" w14:textId="77777777" w:rsidR="00373B53" w:rsidRDefault="00373B53" w:rsidP="00373B53"/>
        </w:tc>
      </w:tr>
      <w:tr w:rsidR="00373B53" w14:paraId="2EE032C3" w14:textId="77777777" w:rsidTr="00373B53">
        <w:tc>
          <w:tcPr>
            <w:tcW w:w="2122" w:type="dxa"/>
          </w:tcPr>
          <w:p w14:paraId="77AD60FD" w14:textId="77777777" w:rsidR="00373B53" w:rsidRDefault="00373B53" w:rsidP="00373B53">
            <w:r>
              <w:rPr>
                <w:rFonts w:hint="eastAsia"/>
              </w:rPr>
              <w:t>平台</w:t>
            </w:r>
          </w:p>
        </w:tc>
        <w:tc>
          <w:tcPr>
            <w:tcW w:w="5244" w:type="dxa"/>
          </w:tcPr>
          <w:p w14:paraId="516EC1B8" w14:textId="77777777" w:rsidR="00373B53" w:rsidRDefault="00373B53" w:rsidP="00373B53">
            <w:proofErr w:type="spellStart"/>
            <w:r w:rsidRPr="00B26261">
              <w:rPr>
                <w:rFonts w:hint="eastAsia"/>
              </w:rPr>
              <w:t>nGrunder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agent</w:t>
            </w:r>
          </w:p>
        </w:tc>
        <w:tc>
          <w:tcPr>
            <w:tcW w:w="930" w:type="dxa"/>
          </w:tcPr>
          <w:p w14:paraId="210A9AC5" w14:textId="77777777" w:rsidR="00373B53" w:rsidRDefault="00373B53" w:rsidP="00373B53"/>
        </w:tc>
      </w:tr>
    </w:tbl>
    <w:p w14:paraId="6A082958" w14:textId="77777777" w:rsidR="00373B53" w:rsidRDefault="00373B53" w:rsidP="00373B53"/>
    <w:p w14:paraId="21AB6350" w14:textId="77777777" w:rsidR="006020BA" w:rsidRDefault="006020BA" w:rsidP="00373B53"/>
    <w:p w14:paraId="5627123F" w14:textId="77777777" w:rsidR="00373B53" w:rsidRDefault="00373B53" w:rsidP="00755011">
      <w:pPr>
        <w:pStyle w:val="2"/>
      </w:pPr>
      <w:bookmarkStart w:id="2" w:name="_Toc491103696"/>
      <w:r>
        <w:rPr>
          <w:rFonts w:hint="eastAsia"/>
        </w:rPr>
        <w:t>基础平台</w:t>
      </w:r>
      <w:bookmarkEnd w:id="2"/>
    </w:p>
    <w:tbl>
      <w:tblPr>
        <w:tblW w:w="8296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5244"/>
        <w:gridCol w:w="930"/>
      </w:tblGrid>
      <w:tr w:rsidR="00373B53" w14:paraId="08C07C3C" w14:textId="77777777" w:rsidTr="00373B53">
        <w:tc>
          <w:tcPr>
            <w:tcW w:w="2122" w:type="dxa"/>
            <w:shd w:val="clear" w:color="auto" w:fill="AEAAAA"/>
          </w:tcPr>
          <w:p w14:paraId="33F3EFB3" w14:textId="77777777" w:rsidR="00373B53" w:rsidRPr="001D0BB3" w:rsidRDefault="00373B53" w:rsidP="001D0BB3">
            <w:r w:rsidRPr="001D0BB3">
              <w:rPr>
                <w:rFonts w:hint="eastAsia"/>
              </w:rPr>
              <w:t>配置</w:t>
            </w:r>
          </w:p>
        </w:tc>
        <w:tc>
          <w:tcPr>
            <w:tcW w:w="5244" w:type="dxa"/>
            <w:shd w:val="clear" w:color="auto" w:fill="AEAAAA"/>
          </w:tcPr>
          <w:p w14:paraId="303F86B0" w14:textId="77777777" w:rsidR="00373B53" w:rsidRPr="001D0BB3" w:rsidRDefault="00373B53" w:rsidP="001D0BB3">
            <w:r w:rsidRPr="001D0BB3">
              <w:rPr>
                <w:rFonts w:hint="eastAsia"/>
              </w:rPr>
              <w:t>参数</w:t>
            </w:r>
          </w:p>
        </w:tc>
        <w:tc>
          <w:tcPr>
            <w:tcW w:w="930" w:type="dxa"/>
            <w:shd w:val="clear" w:color="auto" w:fill="AEAAAA"/>
          </w:tcPr>
          <w:p w14:paraId="101ECD8E" w14:textId="77777777" w:rsidR="00373B53" w:rsidRPr="001D0BB3" w:rsidRDefault="00373B53" w:rsidP="001D0BB3">
            <w:r w:rsidRPr="001D0BB3">
              <w:rPr>
                <w:rFonts w:hint="eastAsia"/>
              </w:rPr>
              <w:t>备注</w:t>
            </w:r>
          </w:p>
        </w:tc>
      </w:tr>
      <w:tr w:rsidR="00373B53" w14:paraId="10A132FC" w14:textId="77777777" w:rsidTr="001D0BB3">
        <w:trPr>
          <w:trHeight w:val="330"/>
        </w:trPr>
        <w:tc>
          <w:tcPr>
            <w:tcW w:w="2122" w:type="dxa"/>
          </w:tcPr>
          <w:p w14:paraId="5B6AAD63" w14:textId="77777777" w:rsidR="00373B53" w:rsidRPr="001D0BB3" w:rsidRDefault="00373B53" w:rsidP="001D0BB3">
            <w:r w:rsidRPr="001D0BB3">
              <w:rPr>
                <w:rFonts w:hint="eastAsia"/>
              </w:rPr>
              <w:t>CPU</w:t>
            </w:r>
          </w:p>
        </w:tc>
        <w:tc>
          <w:tcPr>
            <w:tcW w:w="5244" w:type="dxa"/>
          </w:tcPr>
          <w:p w14:paraId="268A9385" w14:textId="77777777" w:rsidR="00373B53" w:rsidRPr="001D0BB3" w:rsidRDefault="00373B53" w:rsidP="001D0BB3">
            <w:r w:rsidRPr="001D0BB3">
              <w:rPr>
                <w:rFonts w:hint="eastAsia"/>
              </w:rPr>
              <w:t>4</w:t>
            </w:r>
            <w:r w:rsidRPr="001D0BB3">
              <w:rPr>
                <w:rFonts w:hint="eastAsia"/>
              </w:rPr>
              <w:t>核</w:t>
            </w:r>
            <w:r w:rsidRPr="001D0BB3">
              <w:rPr>
                <w:rFonts w:hint="eastAsia"/>
              </w:rPr>
              <w:t xml:space="preserve"> </w:t>
            </w:r>
          </w:p>
        </w:tc>
        <w:tc>
          <w:tcPr>
            <w:tcW w:w="930" w:type="dxa"/>
          </w:tcPr>
          <w:p w14:paraId="2D4A2604" w14:textId="77777777" w:rsidR="00373B53" w:rsidRPr="001D0BB3" w:rsidRDefault="00373B53" w:rsidP="001D0BB3"/>
        </w:tc>
      </w:tr>
      <w:tr w:rsidR="00373B53" w14:paraId="7A1F1A72" w14:textId="77777777" w:rsidTr="00373B53">
        <w:tc>
          <w:tcPr>
            <w:tcW w:w="2122" w:type="dxa"/>
          </w:tcPr>
          <w:p w14:paraId="132DA49F" w14:textId="77777777" w:rsidR="00373B53" w:rsidRPr="001D0BB3" w:rsidRDefault="00373B53" w:rsidP="001D0BB3">
            <w:r w:rsidRPr="001D0BB3">
              <w:rPr>
                <w:rFonts w:hint="eastAsia"/>
              </w:rPr>
              <w:t>内存</w:t>
            </w:r>
          </w:p>
        </w:tc>
        <w:tc>
          <w:tcPr>
            <w:tcW w:w="5244" w:type="dxa"/>
          </w:tcPr>
          <w:p w14:paraId="59112EA5" w14:textId="77777777" w:rsidR="00373B53" w:rsidRPr="001D0BB3" w:rsidRDefault="00373B53" w:rsidP="001D0BB3">
            <w:r w:rsidRPr="001D0BB3">
              <w:rPr>
                <w:rFonts w:hint="eastAsia"/>
              </w:rPr>
              <w:t>8G</w:t>
            </w:r>
          </w:p>
        </w:tc>
        <w:tc>
          <w:tcPr>
            <w:tcW w:w="930" w:type="dxa"/>
          </w:tcPr>
          <w:p w14:paraId="03374357" w14:textId="77777777" w:rsidR="00373B53" w:rsidRPr="001D0BB3" w:rsidRDefault="00373B53" w:rsidP="001D0BB3"/>
        </w:tc>
      </w:tr>
      <w:tr w:rsidR="00373B53" w14:paraId="4BC0A5A4" w14:textId="77777777" w:rsidTr="00373B53">
        <w:tc>
          <w:tcPr>
            <w:tcW w:w="2122" w:type="dxa"/>
          </w:tcPr>
          <w:p w14:paraId="16469050" w14:textId="77777777" w:rsidR="00373B53" w:rsidRPr="001D0BB3" w:rsidRDefault="00373B53" w:rsidP="001D0BB3">
            <w:r w:rsidRPr="001D0BB3">
              <w:rPr>
                <w:rFonts w:hint="eastAsia"/>
              </w:rPr>
              <w:t>磁盘</w:t>
            </w:r>
          </w:p>
        </w:tc>
        <w:tc>
          <w:tcPr>
            <w:tcW w:w="5244" w:type="dxa"/>
          </w:tcPr>
          <w:p w14:paraId="2C1B1213" w14:textId="77777777" w:rsidR="00373B53" w:rsidRPr="001D0BB3" w:rsidRDefault="00373B53" w:rsidP="001D0BB3">
            <w:r w:rsidRPr="001D0BB3">
              <w:rPr>
                <w:rFonts w:hint="eastAsia"/>
              </w:rPr>
              <w:t>30G</w:t>
            </w:r>
            <w:r w:rsidRPr="001D0BB3">
              <w:rPr>
                <w:rFonts w:hint="eastAsia"/>
              </w:rPr>
              <w:t>，</w:t>
            </w:r>
            <w:r w:rsidRPr="001D0BB3">
              <w:t xml:space="preserve"> SSD</w:t>
            </w:r>
          </w:p>
        </w:tc>
        <w:tc>
          <w:tcPr>
            <w:tcW w:w="930" w:type="dxa"/>
          </w:tcPr>
          <w:p w14:paraId="2591218B" w14:textId="77777777" w:rsidR="00373B53" w:rsidRPr="001D0BB3" w:rsidRDefault="00373B53" w:rsidP="001D0BB3"/>
        </w:tc>
      </w:tr>
      <w:tr w:rsidR="00373B53" w14:paraId="2B8FD9DE" w14:textId="77777777" w:rsidTr="00373B53">
        <w:tc>
          <w:tcPr>
            <w:tcW w:w="2122" w:type="dxa"/>
          </w:tcPr>
          <w:p w14:paraId="389F5DBE" w14:textId="77777777" w:rsidR="00373B53" w:rsidRPr="001D0BB3" w:rsidRDefault="00373B53" w:rsidP="001D0BB3">
            <w:r w:rsidRPr="001D0BB3">
              <w:rPr>
                <w:rFonts w:hint="eastAsia"/>
              </w:rPr>
              <w:t>系统</w:t>
            </w:r>
          </w:p>
        </w:tc>
        <w:tc>
          <w:tcPr>
            <w:tcW w:w="5244" w:type="dxa"/>
          </w:tcPr>
          <w:p w14:paraId="54DC21B5" w14:textId="77777777" w:rsidR="00373B53" w:rsidRPr="001D0BB3" w:rsidRDefault="00373B53" w:rsidP="001D0BB3">
            <w:r w:rsidRPr="001D0BB3">
              <w:t>C</w:t>
            </w:r>
            <w:r w:rsidRPr="001D0BB3">
              <w:rPr>
                <w:rFonts w:hint="eastAsia"/>
              </w:rPr>
              <w:t>entos7</w:t>
            </w:r>
            <w:r w:rsidRPr="001D0BB3">
              <w:t xml:space="preserve"> 64</w:t>
            </w:r>
            <w:r w:rsidRPr="001D0BB3">
              <w:rPr>
                <w:rFonts w:hint="eastAsia"/>
              </w:rPr>
              <w:t>位</w:t>
            </w:r>
          </w:p>
        </w:tc>
        <w:tc>
          <w:tcPr>
            <w:tcW w:w="930" w:type="dxa"/>
          </w:tcPr>
          <w:p w14:paraId="1C05F4DF" w14:textId="77777777" w:rsidR="00373B53" w:rsidRPr="001D0BB3" w:rsidRDefault="00373B53" w:rsidP="001D0BB3"/>
        </w:tc>
      </w:tr>
    </w:tbl>
    <w:p w14:paraId="4BA5667D" w14:textId="77777777" w:rsidR="006020BA" w:rsidRPr="006020BA" w:rsidRDefault="006020BA" w:rsidP="006020BA"/>
    <w:p w14:paraId="48A5DEBB" w14:textId="77777777" w:rsidR="00373B53" w:rsidRDefault="00373B53" w:rsidP="00755011">
      <w:pPr>
        <w:pStyle w:val="2"/>
      </w:pPr>
      <w:bookmarkStart w:id="3" w:name="_Toc491103697"/>
      <w:proofErr w:type="spellStart"/>
      <w:r>
        <w:t>I</w:t>
      </w:r>
      <w:r>
        <w:rPr>
          <w:rFonts w:hint="eastAsia"/>
        </w:rPr>
        <w:t>tsm</w:t>
      </w:r>
      <w:proofErr w:type="spellEnd"/>
      <w:r>
        <w:rPr>
          <w:rFonts w:hint="eastAsia"/>
        </w:rPr>
        <w:t>系统</w:t>
      </w:r>
      <w:bookmarkEnd w:id="3"/>
    </w:p>
    <w:tbl>
      <w:tblPr>
        <w:tblW w:w="8296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5244"/>
        <w:gridCol w:w="930"/>
      </w:tblGrid>
      <w:tr w:rsidR="00373B53" w14:paraId="6EDE5989" w14:textId="77777777" w:rsidTr="00373B53">
        <w:tc>
          <w:tcPr>
            <w:tcW w:w="2122" w:type="dxa"/>
            <w:shd w:val="clear" w:color="auto" w:fill="AEAAAA"/>
          </w:tcPr>
          <w:p w14:paraId="1E5E97E8" w14:textId="77777777" w:rsidR="00373B53" w:rsidRDefault="00373B53" w:rsidP="00373B53">
            <w:r>
              <w:rPr>
                <w:rFonts w:hint="eastAsia"/>
              </w:rPr>
              <w:lastRenderedPageBreak/>
              <w:t>配置</w:t>
            </w:r>
          </w:p>
        </w:tc>
        <w:tc>
          <w:tcPr>
            <w:tcW w:w="5244" w:type="dxa"/>
            <w:shd w:val="clear" w:color="auto" w:fill="AEAAAA"/>
          </w:tcPr>
          <w:p w14:paraId="2DF66F4E" w14:textId="77777777" w:rsidR="00373B53" w:rsidRDefault="00373B53" w:rsidP="00373B53">
            <w:r>
              <w:rPr>
                <w:rFonts w:hint="eastAsia"/>
              </w:rPr>
              <w:t>参数</w:t>
            </w:r>
          </w:p>
        </w:tc>
        <w:tc>
          <w:tcPr>
            <w:tcW w:w="930" w:type="dxa"/>
            <w:shd w:val="clear" w:color="auto" w:fill="AEAAAA"/>
          </w:tcPr>
          <w:p w14:paraId="6218DCE0" w14:textId="77777777" w:rsidR="00373B53" w:rsidRDefault="00373B53" w:rsidP="00373B53">
            <w:r>
              <w:rPr>
                <w:rFonts w:hint="eastAsia"/>
              </w:rPr>
              <w:t>备注</w:t>
            </w:r>
          </w:p>
        </w:tc>
      </w:tr>
      <w:tr w:rsidR="00373B53" w14:paraId="7F1121ED" w14:textId="77777777" w:rsidTr="00373B53">
        <w:tc>
          <w:tcPr>
            <w:tcW w:w="2122" w:type="dxa"/>
          </w:tcPr>
          <w:p w14:paraId="631DC6A4" w14:textId="77777777" w:rsidR="00373B53" w:rsidRDefault="00373B53" w:rsidP="00373B53">
            <w:r>
              <w:rPr>
                <w:rFonts w:hint="eastAsia"/>
              </w:rPr>
              <w:t>CPU</w:t>
            </w:r>
          </w:p>
        </w:tc>
        <w:tc>
          <w:tcPr>
            <w:tcW w:w="5244" w:type="dxa"/>
          </w:tcPr>
          <w:p w14:paraId="085A74BF" w14:textId="77777777" w:rsidR="00373B53" w:rsidRDefault="00373B53" w:rsidP="00373B5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30" w:type="dxa"/>
          </w:tcPr>
          <w:p w14:paraId="113D7DD5" w14:textId="77777777" w:rsidR="00373B53" w:rsidRDefault="00373B53" w:rsidP="00373B53"/>
        </w:tc>
      </w:tr>
      <w:tr w:rsidR="00373B53" w14:paraId="07766DB0" w14:textId="77777777" w:rsidTr="00373B53">
        <w:tc>
          <w:tcPr>
            <w:tcW w:w="2122" w:type="dxa"/>
          </w:tcPr>
          <w:p w14:paraId="4F4F8139" w14:textId="77777777" w:rsidR="00373B53" w:rsidRDefault="00373B53" w:rsidP="00373B53">
            <w:r>
              <w:rPr>
                <w:rFonts w:hint="eastAsia"/>
              </w:rPr>
              <w:t>内存</w:t>
            </w:r>
          </w:p>
        </w:tc>
        <w:tc>
          <w:tcPr>
            <w:tcW w:w="5244" w:type="dxa"/>
          </w:tcPr>
          <w:p w14:paraId="381D58ED" w14:textId="77777777" w:rsidR="00373B53" w:rsidRDefault="00373B53" w:rsidP="00373B53">
            <w:r>
              <w:rPr>
                <w:rFonts w:hint="eastAsia"/>
              </w:rPr>
              <w:t>8</w:t>
            </w:r>
            <w:r w:rsidRPr="009721C7">
              <w:rPr>
                <w:rFonts w:hint="eastAsia"/>
              </w:rPr>
              <w:t>G</w:t>
            </w:r>
          </w:p>
        </w:tc>
        <w:tc>
          <w:tcPr>
            <w:tcW w:w="930" w:type="dxa"/>
          </w:tcPr>
          <w:p w14:paraId="58E9412E" w14:textId="77777777" w:rsidR="00373B53" w:rsidRDefault="00373B53" w:rsidP="00373B53"/>
        </w:tc>
      </w:tr>
      <w:tr w:rsidR="00373B53" w14:paraId="0AF65F1D" w14:textId="77777777" w:rsidTr="00373B53">
        <w:tc>
          <w:tcPr>
            <w:tcW w:w="2122" w:type="dxa"/>
          </w:tcPr>
          <w:p w14:paraId="655AA298" w14:textId="77777777" w:rsidR="00373B53" w:rsidRDefault="00373B53" w:rsidP="00373B53">
            <w:r>
              <w:rPr>
                <w:rFonts w:hint="eastAsia"/>
              </w:rPr>
              <w:t>磁盘</w:t>
            </w:r>
          </w:p>
        </w:tc>
        <w:tc>
          <w:tcPr>
            <w:tcW w:w="5244" w:type="dxa"/>
          </w:tcPr>
          <w:p w14:paraId="611CA11F" w14:textId="77777777" w:rsidR="00373B53" w:rsidRDefault="00373B53" w:rsidP="00373B53">
            <w:r>
              <w:t>2</w:t>
            </w:r>
            <w:r>
              <w:rPr>
                <w:rFonts w:hint="eastAsia"/>
              </w:rPr>
              <w:t>0G</w:t>
            </w:r>
            <w:r>
              <w:rPr>
                <w:rFonts w:hint="eastAsia"/>
              </w:rPr>
              <w:t>，普通</w:t>
            </w:r>
          </w:p>
        </w:tc>
        <w:tc>
          <w:tcPr>
            <w:tcW w:w="930" w:type="dxa"/>
          </w:tcPr>
          <w:p w14:paraId="225DFE6D" w14:textId="77777777" w:rsidR="00373B53" w:rsidRDefault="00373B53" w:rsidP="00373B53"/>
        </w:tc>
      </w:tr>
      <w:tr w:rsidR="00373B53" w14:paraId="6B8F8B2C" w14:textId="77777777" w:rsidTr="00373B53">
        <w:tc>
          <w:tcPr>
            <w:tcW w:w="2122" w:type="dxa"/>
          </w:tcPr>
          <w:p w14:paraId="28AB81E6" w14:textId="77777777" w:rsidR="00373B53" w:rsidRDefault="00373B53" w:rsidP="00373B53">
            <w:r>
              <w:rPr>
                <w:rFonts w:hint="eastAsia"/>
              </w:rPr>
              <w:t>系统</w:t>
            </w:r>
          </w:p>
        </w:tc>
        <w:tc>
          <w:tcPr>
            <w:tcW w:w="5244" w:type="dxa"/>
          </w:tcPr>
          <w:p w14:paraId="56A32E65" w14:textId="77777777" w:rsidR="00373B53" w:rsidRDefault="00373B53" w:rsidP="00373B53">
            <w:r>
              <w:t>C</w:t>
            </w:r>
            <w:r>
              <w:rPr>
                <w:rFonts w:hint="eastAsia"/>
              </w:rPr>
              <w:t>entos7</w:t>
            </w:r>
            <w:r>
              <w:t xml:space="preserve"> 64</w:t>
            </w:r>
            <w:r>
              <w:rPr>
                <w:rFonts w:hint="eastAsia"/>
              </w:rPr>
              <w:t>位</w:t>
            </w:r>
          </w:p>
        </w:tc>
        <w:tc>
          <w:tcPr>
            <w:tcW w:w="930" w:type="dxa"/>
          </w:tcPr>
          <w:p w14:paraId="4D37AA5D" w14:textId="77777777" w:rsidR="00373B53" w:rsidRDefault="00373B53" w:rsidP="00373B53"/>
        </w:tc>
      </w:tr>
    </w:tbl>
    <w:p w14:paraId="7CDB0B92" w14:textId="68252FC3" w:rsidR="00F67BB6" w:rsidRDefault="00F67BB6" w:rsidP="00373B53"/>
    <w:p w14:paraId="4E2E7AAD" w14:textId="4B68D081" w:rsidR="00373B53" w:rsidRDefault="00F67BB6" w:rsidP="00F67BB6">
      <w:pPr>
        <w:widowControl/>
        <w:spacing w:line="240" w:lineRule="auto"/>
        <w:jc w:val="left"/>
      </w:pPr>
      <w:r>
        <w:br w:type="page"/>
      </w:r>
    </w:p>
    <w:p w14:paraId="7A57D227" w14:textId="37757B9A" w:rsidR="00373B53" w:rsidRDefault="00373B53" w:rsidP="007F60F5">
      <w:pPr>
        <w:pStyle w:val="1"/>
      </w:pPr>
      <w:bookmarkStart w:id="4" w:name="_Toc491103698"/>
      <w:r>
        <w:rPr>
          <w:rFonts w:hint="eastAsia"/>
        </w:rPr>
        <w:lastRenderedPageBreak/>
        <w:t>测试</w:t>
      </w:r>
      <w:r w:rsidR="00062227">
        <w:rPr>
          <w:rFonts w:hint="eastAsia"/>
        </w:rPr>
        <w:t>指标</w:t>
      </w:r>
      <w:bookmarkEnd w:id="4"/>
    </w:p>
    <w:p w14:paraId="16261496" w14:textId="77777777" w:rsidR="00755011" w:rsidRPr="00755011" w:rsidRDefault="00755011" w:rsidP="00755011">
      <w:pPr>
        <w:pStyle w:val="af5"/>
        <w:numPr>
          <w:ilvl w:val="0"/>
          <w:numId w:val="2"/>
        </w:numPr>
        <w:spacing w:before="340" w:after="340" w:line="578" w:lineRule="auto"/>
        <w:ind w:firstLineChars="0"/>
        <w:outlineLvl w:val="0"/>
        <w:rPr>
          <w:rFonts w:eastAsia="黑体"/>
          <w:b/>
          <w:bCs/>
          <w:vanish/>
          <w:kern w:val="44"/>
          <w:sz w:val="36"/>
          <w:szCs w:val="44"/>
        </w:rPr>
      </w:pPr>
      <w:bookmarkStart w:id="5" w:name="_Toc467766178"/>
      <w:bookmarkStart w:id="6" w:name="_Toc467857870"/>
      <w:bookmarkStart w:id="7" w:name="_Toc467857890"/>
      <w:bookmarkStart w:id="8" w:name="_Toc467858007"/>
      <w:bookmarkStart w:id="9" w:name="_Toc467858027"/>
      <w:bookmarkStart w:id="10" w:name="_Toc491103699"/>
      <w:bookmarkEnd w:id="5"/>
      <w:bookmarkEnd w:id="6"/>
      <w:bookmarkEnd w:id="7"/>
      <w:bookmarkEnd w:id="8"/>
      <w:bookmarkEnd w:id="9"/>
      <w:bookmarkEnd w:id="10"/>
    </w:p>
    <w:p w14:paraId="4DF0800E" w14:textId="77777777" w:rsidR="00373B53" w:rsidRDefault="00373B53" w:rsidP="00755011">
      <w:pPr>
        <w:pStyle w:val="2"/>
      </w:pPr>
      <w:bookmarkStart w:id="11" w:name="_Toc491103700"/>
      <w:r>
        <w:t>测试对象</w:t>
      </w:r>
      <w:bookmarkEnd w:id="11"/>
    </w:p>
    <w:p w14:paraId="74948385" w14:textId="399D4FF1" w:rsidR="00C72CBD" w:rsidRDefault="00C72CBD" w:rsidP="00C72CBD">
      <w:pPr>
        <w:pStyle w:val="af5"/>
        <w:numPr>
          <w:ilvl w:val="0"/>
          <w:numId w:val="10"/>
        </w:numPr>
        <w:ind w:firstLineChars="0"/>
      </w:pPr>
      <w:r>
        <w:t>工单创建</w:t>
      </w:r>
    </w:p>
    <w:p w14:paraId="411F4F45" w14:textId="283ED0E4" w:rsidR="00C72CBD" w:rsidRDefault="00A246E7" w:rsidP="00C72CBD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待办工单列表</w:t>
      </w:r>
      <w:r w:rsidR="00373B53">
        <w:t>查询</w:t>
      </w:r>
    </w:p>
    <w:p w14:paraId="0CE09558" w14:textId="730AA67E" w:rsidR="00A246E7" w:rsidRDefault="00A246E7" w:rsidP="00C72CBD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所有工单列表查询</w:t>
      </w:r>
    </w:p>
    <w:p w14:paraId="1E6D7074" w14:textId="3894CBD9" w:rsidR="00373B53" w:rsidRDefault="00373B53" w:rsidP="00C72CBD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输入条件</w:t>
      </w:r>
      <w:r w:rsidR="00A246E7">
        <w:rPr>
          <w:rFonts w:hint="eastAsia"/>
        </w:rPr>
        <w:t>待办</w:t>
      </w:r>
      <w:r>
        <w:rPr>
          <w:rFonts w:hint="eastAsia"/>
        </w:rPr>
        <w:t>工单</w:t>
      </w:r>
      <w:r w:rsidR="00A246E7">
        <w:rPr>
          <w:rFonts w:hint="eastAsia"/>
        </w:rPr>
        <w:t>列表</w:t>
      </w:r>
      <w:r>
        <w:rPr>
          <w:rFonts w:hint="eastAsia"/>
        </w:rPr>
        <w:t>查询</w:t>
      </w:r>
    </w:p>
    <w:p w14:paraId="3F5D16EE" w14:textId="5E3F6A1A" w:rsidR="00A246E7" w:rsidRDefault="00A246E7" w:rsidP="00C72CBD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输入条件所有工单列表查询</w:t>
      </w:r>
    </w:p>
    <w:p w14:paraId="3113A45A" w14:textId="4D31A06A" w:rsidR="00062227" w:rsidRDefault="00062227" w:rsidP="00062227">
      <w:pPr>
        <w:pStyle w:val="2"/>
      </w:pPr>
      <w:bookmarkStart w:id="12" w:name="_Toc491103701"/>
      <w:r>
        <w:rPr>
          <w:rFonts w:hint="eastAsia"/>
        </w:rPr>
        <w:t>测试指标</w:t>
      </w:r>
      <w:bookmarkEnd w:id="12"/>
    </w:p>
    <w:p w14:paraId="305C1B91" w14:textId="6310B314" w:rsidR="001D0BB3" w:rsidRPr="001D0BB3" w:rsidRDefault="00B228FD" w:rsidP="00C72CBD">
      <w:pPr>
        <w:pStyle w:val="af0"/>
        <w:numPr>
          <w:ilvl w:val="0"/>
          <w:numId w:val="11"/>
        </w:numPr>
        <w:rPr>
          <w:color w:val="0070C0"/>
        </w:rPr>
      </w:pPr>
      <w:r>
        <w:rPr>
          <w:rFonts w:hint="eastAsia"/>
          <w:color w:val="0070C0"/>
        </w:rPr>
        <w:t>单租户下</w:t>
      </w:r>
      <w:r w:rsidR="001D0BB3" w:rsidRPr="001D0BB3">
        <w:rPr>
          <w:rFonts w:hint="eastAsia"/>
          <w:color w:val="0070C0"/>
        </w:rPr>
        <w:t>100</w:t>
      </w:r>
      <w:r w:rsidR="001D0BB3" w:rsidRPr="001D0BB3">
        <w:rPr>
          <w:rFonts w:hint="eastAsia"/>
          <w:color w:val="0070C0"/>
        </w:rPr>
        <w:t>用户并发创建工单：</w:t>
      </w:r>
    </w:p>
    <w:p w14:paraId="589A4B89" w14:textId="77777777" w:rsidR="00B228FD" w:rsidRDefault="00B228FD" w:rsidP="00B228FD">
      <w:pPr>
        <w:pStyle w:val="af0"/>
        <w:rPr>
          <w:color w:val="0070C0"/>
        </w:rPr>
      </w:pPr>
      <w:r w:rsidRPr="001D0BB3">
        <w:rPr>
          <w:rFonts w:hint="eastAsia"/>
          <w:color w:val="0070C0"/>
        </w:rPr>
        <w:t>要求结果：响应时间、</w:t>
      </w:r>
      <w:r w:rsidRPr="001D0BB3">
        <w:rPr>
          <w:rFonts w:hint="eastAsia"/>
          <w:color w:val="0070C0"/>
        </w:rPr>
        <w:t>TPS</w:t>
      </w:r>
      <w:r w:rsidRPr="001D0BB3">
        <w:rPr>
          <w:rFonts w:hint="eastAsia"/>
          <w:color w:val="0070C0"/>
        </w:rPr>
        <w:t>，是否满足要求</w:t>
      </w:r>
      <w:r>
        <w:rPr>
          <w:rFonts w:hint="eastAsia"/>
          <w:color w:val="0070C0"/>
        </w:rPr>
        <w:t>、最佳用户并发数（</w:t>
      </w:r>
      <w:r w:rsidR="00B5114A">
        <w:rPr>
          <w:rFonts w:hint="eastAsia"/>
          <w:color w:val="0070C0"/>
        </w:rPr>
        <w:t>附截图</w:t>
      </w:r>
      <w:r>
        <w:rPr>
          <w:rFonts w:hint="eastAsia"/>
          <w:color w:val="0070C0"/>
        </w:rPr>
        <w:t>）、最大满足用户并发数</w:t>
      </w:r>
    </w:p>
    <w:p w14:paraId="45580C4B" w14:textId="20AFBA89" w:rsidR="001D0BB3" w:rsidRPr="001D0BB3" w:rsidRDefault="001D0BB3" w:rsidP="00C72CBD">
      <w:pPr>
        <w:pStyle w:val="af0"/>
        <w:numPr>
          <w:ilvl w:val="0"/>
          <w:numId w:val="11"/>
        </w:numPr>
        <w:rPr>
          <w:color w:val="0070C0"/>
        </w:rPr>
      </w:pPr>
      <w:r w:rsidRPr="001D0BB3">
        <w:rPr>
          <w:rFonts w:hint="eastAsia"/>
          <w:color w:val="0070C0"/>
        </w:rPr>
        <w:t>已有</w:t>
      </w:r>
      <w:r w:rsidRPr="001D0BB3">
        <w:rPr>
          <w:rFonts w:hint="eastAsia"/>
          <w:color w:val="0070C0"/>
        </w:rPr>
        <w:t>20W</w:t>
      </w:r>
      <w:r w:rsidR="00C72CBD">
        <w:rPr>
          <w:rFonts w:hint="eastAsia"/>
          <w:color w:val="0070C0"/>
        </w:rPr>
        <w:t>工单量</w:t>
      </w:r>
    </w:p>
    <w:p w14:paraId="396F819E" w14:textId="77777777" w:rsidR="00062227" w:rsidRDefault="001D0BB3" w:rsidP="001D0BB3">
      <w:pPr>
        <w:pStyle w:val="af0"/>
        <w:rPr>
          <w:color w:val="0070C0"/>
        </w:rPr>
      </w:pPr>
      <w:r>
        <w:rPr>
          <w:rFonts w:hint="eastAsia"/>
          <w:color w:val="0070C0"/>
        </w:rPr>
        <w:t>1</w:t>
      </w:r>
      <w:r w:rsidRPr="001D0BB3">
        <w:rPr>
          <w:rFonts w:hint="eastAsia"/>
          <w:color w:val="0070C0"/>
        </w:rPr>
        <w:t>.</w:t>
      </w:r>
      <w:r w:rsidR="008B2A34">
        <w:rPr>
          <w:rFonts w:hint="eastAsia"/>
          <w:color w:val="0070C0"/>
        </w:rPr>
        <w:t>单用户</w:t>
      </w:r>
      <w:r w:rsidRPr="001D0BB3">
        <w:rPr>
          <w:rFonts w:hint="eastAsia"/>
          <w:color w:val="0070C0"/>
        </w:rPr>
        <w:t>所有工单列表查询</w:t>
      </w:r>
      <w:r>
        <w:rPr>
          <w:rFonts w:hint="eastAsia"/>
          <w:color w:val="0070C0"/>
        </w:rPr>
        <w:t>；</w:t>
      </w:r>
      <w:r w:rsidR="008B2A34">
        <w:rPr>
          <w:rFonts w:hint="eastAsia"/>
          <w:color w:val="0070C0"/>
        </w:rPr>
        <w:t xml:space="preserve"> </w:t>
      </w:r>
    </w:p>
    <w:p w14:paraId="5DDC7362" w14:textId="4010DDF5" w:rsidR="001D0BB3" w:rsidRDefault="001D0BB3" w:rsidP="001D0BB3">
      <w:pPr>
        <w:pStyle w:val="af0"/>
        <w:rPr>
          <w:color w:val="0070C0"/>
        </w:rPr>
      </w:pPr>
      <w:r>
        <w:rPr>
          <w:rFonts w:hint="eastAsia"/>
          <w:color w:val="0070C0"/>
        </w:rPr>
        <w:t>2</w:t>
      </w:r>
      <w:r w:rsidR="008B2A34">
        <w:rPr>
          <w:rFonts w:hint="eastAsia"/>
          <w:color w:val="0070C0"/>
        </w:rPr>
        <w:t>单用户</w:t>
      </w:r>
      <w:r w:rsidR="001B6742">
        <w:rPr>
          <w:rFonts w:hint="eastAsia"/>
          <w:color w:val="0070C0"/>
        </w:rPr>
        <w:t>所有工单</w:t>
      </w:r>
      <w:r w:rsidRPr="001D0BB3">
        <w:rPr>
          <w:rFonts w:hint="eastAsia"/>
          <w:color w:val="0070C0"/>
        </w:rPr>
        <w:t>输入过滤条件查询</w:t>
      </w:r>
      <w:r w:rsidRPr="001D0BB3">
        <w:rPr>
          <w:rFonts w:hint="eastAsia"/>
          <w:color w:val="0070C0"/>
        </w:rPr>
        <w:t xml:space="preserve"> </w:t>
      </w:r>
    </w:p>
    <w:p w14:paraId="6D436425" w14:textId="00F344E0" w:rsidR="008B2A34" w:rsidRDefault="00540B95" w:rsidP="001D0BB3">
      <w:pPr>
        <w:pStyle w:val="af0"/>
        <w:rPr>
          <w:color w:val="0070C0"/>
        </w:rPr>
      </w:pPr>
      <w:r>
        <w:rPr>
          <w:rFonts w:hint="eastAsia"/>
          <w:color w:val="0070C0"/>
        </w:rPr>
        <w:t>3</w:t>
      </w:r>
      <w:r w:rsidR="001B6742">
        <w:rPr>
          <w:rFonts w:hint="eastAsia"/>
          <w:color w:val="0070C0"/>
        </w:rPr>
        <w:t>.</w:t>
      </w:r>
      <w:r w:rsidR="008B2A34">
        <w:rPr>
          <w:rFonts w:hint="eastAsia"/>
          <w:color w:val="0070C0"/>
        </w:rPr>
        <w:t>并发</w:t>
      </w:r>
      <w:r w:rsidR="001B6742">
        <w:rPr>
          <w:rFonts w:hint="eastAsia"/>
          <w:color w:val="0070C0"/>
        </w:rPr>
        <w:t>所有工单</w:t>
      </w:r>
      <w:r w:rsidR="008B2A34">
        <w:rPr>
          <w:rFonts w:hint="eastAsia"/>
          <w:color w:val="0070C0"/>
        </w:rPr>
        <w:t>输入过滤条件查询</w:t>
      </w:r>
    </w:p>
    <w:p w14:paraId="6EDBFE15" w14:textId="46C5C19B" w:rsidR="001B6742" w:rsidRDefault="00540B95" w:rsidP="001B6742">
      <w:pPr>
        <w:pStyle w:val="af0"/>
        <w:rPr>
          <w:color w:val="0070C0"/>
        </w:rPr>
      </w:pPr>
      <w:r>
        <w:rPr>
          <w:rFonts w:hint="eastAsia"/>
          <w:color w:val="0070C0"/>
        </w:rPr>
        <w:t>4</w:t>
      </w:r>
      <w:r w:rsidR="001B6742">
        <w:rPr>
          <w:rFonts w:hint="eastAsia"/>
          <w:color w:val="0070C0"/>
        </w:rPr>
        <w:t>.</w:t>
      </w:r>
      <w:r w:rsidR="001B6742">
        <w:rPr>
          <w:rFonts w:hint="eastAsia"/>
          <w:color w:val="0070C0"/>
        </w:rPr>
        <w:t>并发待办工单输入过滤条件查询</w:t>
      </w:r>
    </w:p>
    <w:p w14:paraId="55E04E74" w14:textId="54B4D569" w:rsidR="001B6742" w:rsidRPr="001D0BB3" w:rsidRDefault="001B6742" w:rsidP="001D0BB3">
      <w:pPr>
        <w:pStyle w:val="af0"/>
        <w:rPr>
          <w:color w:val="0070C0"/>
        </w:rPr>
      </w:pPr>
    </w:p>
    <w:p w14:paraId="0BE25B02" w14:textId="77777777" w:rsidR="001D0BB3" w:rsidRDefault="001D0BB3" w:rsidP="001D0BB3">
      <w:pPr>
        <w:pStyle w:val="af0"/>
        <w:rPr>
          <w:color w:val="0070C0"/>
        </w:rPr>
      </w:pPr>
      <w:r w:rsidRPr="001D0BB3">
        <w:rPr>
          <w:rFonts w:hint="eastAsia"/>
          <w:color w:val="0070C0"/>
        </w:rPr>
        <w:t>要求结果：最大并发用户数、</w:t>
      </w:r>
      <w:r w:rsidRPr="001D0BB3">
        <w:rPr>
          <w:rFonts w:hint="eastAsia"/>
          <w:color w:val="0070C0"/>
        </w:rPr>
        <w:t>TPS</w:t>
      </w:r>
      <w:r w:rsidRPr="001D0BB3">
        <w:rPr>
          <w:rFonts w:hint="eastAsia"/>
          <w:color w:val="0070C0"/>
        </w:rPr>
        <w:t>、响应时间、是否满足要求</w:t>
      </w:r>
      <w:r w:rsidR="00CE4401">
        <w:rPr>
          <w:rFonts w:hint="eastAsia"/>
          <w:color w:val="0070C0"/>
        </w:rPr>
        <w:t>、最佳用户并发数、最大满足用户并发数</w:t>
      </w:r>
    </w:p>
    <w:p w14:paraId="05CA1DE4" w14:textId="1093E6A6" w:rsidR="00B228FD" w:rsidRDefault="00B228FD" w:rsidP="00C72CBD">
      <w:pPr>
        <w:pStyle w:val="af0"/>
        <w:numPr>
          <w:ilvl w:val="0"/>
          <w:numId w:val="11"/>
        </w:numPr>
        <w:rPr>
          <w:color w:val="0070C0"/>
        </w:rPr>
      </w:pPr>
      <w:r>
        <w:rPr>
          <w:rFonts w:hint="eastAsia"/>
          <w:color w:val="0070C0"/>
        </w:rPr>
        <w:t>存储的占用（</w:t>
      </w:r>
      <w:r>
        <w:rPr>
          <w:rFonts w:hint="eastAsia"/>
          <w:color w:val="0070C0"/>
        </w:rPr>
        <w:t>20W</w:t>
      </w:r>
      <w:r>
        <w:rPr>
          <w:rFonts w:hint="eastAsia"/>
          <w:color w:val="0070C0"/>
        </w:rPr>
        <w:t>磁盘占用）</w:t>
      </w:r>
    </w:p>
    <w:p w14:paraId="35E97637" w14:textId="1E64AA92" w:rsidR="00B228FD" w:rsidRPr="001D0BB3" w:rsidRDefault="00B228FD" w:rsidP="00C72CBD">
      <w:pPr>
        <w:pStyle w:val="af0"/>
        <w:numPr>
          <w:ilvl w:val="0"/>
          <w:numId w:val="11"/>
        </w:numPr>
        <w:rPr>
          <w:color w:val="0070C0"/>
        </w:rPr>
      </w:pPr>
      <w:r>
        <w:rPr>
          <w:rFonts w:hint="eastAsia"/>
          <w:color w:val="0070C0"/>
        </w:rPr>
        <w:lastRenderedPageBreak/>
        <w:t>服务端</w:t>
      </w:r>
      <w:r>
        <w:rPr>
          <w:rFonts w:hint="eastAsia"/>
          <w:color w:val="0070C0"/>
        </w:rPr>
        <w:t>CPU</w:t>
      </w:r>
      <w:r>
        <w:rPr>
          <w:rFonts w:hint="eastAsia"/>
          <w:color w:val="0070C0"/>
        </w:rPr>
        <w:t>、内存的占用</w:t>
      </w:r>
    </w:p>
    <w:p w14:paraId="3C019791" w14:textId="728813B9" w:rsidR="00062227" w:rsidRDefault="00062227" w:rsidP="00062227">
      <w:pPr>
        <w:pStyle w:val="1"/>
      </w:pPr>
      <w:bookmarkStart w:id="13" w:name="_Toc491103702"/>
      <w:r>
        <w:rPr>
          <w:rFonts w:hint="eastAsia"/>
        </w:rPr>
        <w:t>测试结果</w:t>
      </w:r>
      <w:bookmarkEnd w:id="13"/>
    </w:p>
    <w:p w14:paraId="45B399D8" w14:textId="0B98E4B8" w:rsidR="007F60F5" w:rsidRPr="007F60F5" w:rsidRDefault="007F60F5" w:rsidP="007F60F5">
      <w:pPr>
        <w:pStyle w:val="2"/>
      </w:pPr>
      <w:bookmarkStart w:id="14" w:name="_Toc491103703"/>
      <w:r>
        <w:rPr>
          <w:rFonts w:hint="eastAsia"/>
        </w:rPr>
        <w:t>工单创建</w:t>
      </w:r>
      <w:bookmarkEnd w:id="14"/>
    </w:p>
    <w:p w14:paraId="4D498F5C" w14:textId="77777777" w:rsidR="00373B53" w:rsidRPr="00373B53" w:rsidRDefault="00B228FD" w:rsidP="001D0BB3">
      <w:pPr>
        <w:pStyle w:val="3"/>
      </w:pPr>
      <w:bookmarkStart w:id="15" w:name="_Toc491103704"/>
      <w:r>
        <w:rPr>
          <w:rFonts w:hint="eastAsia"/>
        </w:rPr>
        <w:t>单租户下</w:t>
      </w:r>
      <w:r w:rsidR="00CE4401">
        <w:rPr>
          <w:rFonts w:hint="eastAsia"/>
        </w:rPr>
        <w:t>并发</w:t>
      </w:r>
      <w:r w:rsidR="00373B53" w:rsidRPr="00373B53">
        <w:rPr>
          <w:rFonts w:hint="eastAsia"/>
        </w:rPr>
        <w:t>工单创建</w:t>
      </w:r>
      <w:bookmarkEnd w:id="15"/>
    </w:p>
    <w:p w14:paraId="1A0D887A" w14:textId="3D9AD85D" w:rsidR="00373B53" w:rsidRDefault="00062227" w:rsidP="0024268E">
      <w:pPr>
        <w:pStyle w:val="4"/>
      </w:pPr>
      <w:r>
        <w:rPr>
          <w:rFonts w:hint="eastAsia"/>
        </w:rPr>
        <w:t>并发用户</w:t>
      </w:r>
      <w:r w:rsidR="0024268E">
        <w:rPr>
          <w:rFonts w:hint="eastAsia"/>
        </w:rPr>
        <w:t>测试</w:t>
      </w:r>
    </w:p>
    <w:tbl>
      <w:tblPr>
        <w:tblW w:w="8213" w:type="dxa"/>
        <w:tblInd w:w="108" w:type="dxa"/>
        <w:tblLook w:val="04A0" w:firstRow="1" w:lastRow="0" w:firstColumn="1" w:lastColumn="0" w:noHBand="0" w:noVBand="1"/>
      </w:tblPr>
      <w:tblGrid>
        <w:gridCol w:w="2164"/>
        <w:gridCol w:w="1493"/>
        <w:gridCol w:w="976"/>
        <w:gridCol w:w="976"/>
        <w:gridCol w:w="1283"/>
        <w:gridCol w:w="1321"/>
      </w:tblGrid>
      <w:tr w:rsidR="003A740E" w:rsidRPr="003A740E" w14:paraId="5A6D607D" w14:textId="77777777" w:rsidTr="003A740E">
        <w:trPr>
          <w:trHeight w:val="412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0897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测试名称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5954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持续阈值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C880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TPS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C04D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MTT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0FBB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出错率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56E5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Vusers</w:t>
            </w:r>
            <w:proofErr w:type="spellEnd"/>
          </w:p>
        </w:tc>
      </w:tr>
      <w:tr w:rsidR="003A740E" w:rsidRPr="003A740E" w14:paraId="675841D4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7853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创建工单--10user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3C4A0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D1A5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11.3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5E29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881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4614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386C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A740E" w:rsidRPr="003A740E" w14:paraId="46A927D0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3D81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创建工单--20user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E4F62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546A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31.9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6357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623.7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CBC2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B26F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3A740E" w:rsidRPr="003A740E" w14:paraId="2188C191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2815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创建工单--40user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39F71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AEE2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32.6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DF41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1209.4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A192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3987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3A740E" w:rsidRPr="003A740E" w14:paraId="67A9807A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A322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创建工单--60user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CFF74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F681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32.5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AC40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1813.9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D09F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0E2C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3A740E" w:rsidRPr="003A740E" w14:paraId="2AE3139F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C7FF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创建工单--70user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21AF6F42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00:10:00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06EC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31.5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84AC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2113.1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7467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7CEB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</w:tr>
      <w:tr w:rsidR="003A740E" w:rsidRPr="003A740E" w14:paraId="2DBEC6AE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82D7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创建工单--80user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C6844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E3B4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328E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2384.5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33F9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AEC0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</w:tr>
      <w:tr w:rsidR="003A740E" w:rsidRPr="003A740E" w14:paraId="1FD1E019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CD44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创建工单--100user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A476B31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0732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34.5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058C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2815.5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936B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3541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3A740E" w:rsidRPr="003A740E" w14:paraId="74CA417B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DE9F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创建工单--110user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F54CC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0A8D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13.5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8130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1958.3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F098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0.9663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CF1D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</w:tr>
      <w:tr w:rsidR="003A740E" w:rsidRPr="003A740E" w14:paraId="49E4D318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037F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创建工单--110user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2275E3B3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0539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24.2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2237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4427.8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6EE5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3C01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</w:tr>
      <w:tr w:rsidR="003A740E" w:rsidRPr="003A740E" w14:paraId="676FDEC0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2CBD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创建工单--120user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83383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1529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A74D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3330.7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13E8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8A70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120</w:t>
            </w:r>
          </w:p>
        </w:tc>
      </w:tr>
      <w:tr w:rsidR="003A740E" w:rsidRPr="003A740E" w14:paraId="43F5CA75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5373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创建工单--130user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8AB4B9B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3134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25.6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8510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4963.8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8351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7F5D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</w:tr>
      <w:tr w:rsidR="003A740E" w:rsidRPr="003A740E" w14:paraId="7B7C5B7C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C2C5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创建工单--140user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F90D85A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FE43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32.9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3D10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4100.2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57DE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BD4F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</w:tr>
      <w:tr w:rsidR="003A740E" w:rsidRPr="003A740E" w14:paraId="62096381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9171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创建工单--180user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E7D62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F0A6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31.9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ADD4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5338.6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6739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C899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180</w:t>
            </w:r>
          </w:p>
        </w:tc>
      </w:tr>
      <w:tr w:rsidR="003A740E" w:rsidRPr="003A740E" w14:paraId="315C3E7E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4879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创建工单--200user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658000F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F877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F634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6236.3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DDDE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0.003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513B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3A740E" w:rsidRPr="003A740E" w14:paraId="412AB815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3D7E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创建工单--250user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4801DCD2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00:10:00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3A29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F084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7947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C595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bookmarkStart w:id="16" w:name="_Hlk491097912"/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0.0022</w:t>
            </w:r>
            <w:bookmarkEnd w:id="16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9F80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</w:tr>
      <w:tr w:rsidR="003A740E" w:rsidRPr="003A740E" w14:paraId="26F61B4F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DB84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创建工单--300user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62148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A830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25.2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1BE5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8807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ED98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0.7509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AC0C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3A740E" w:rsidRPr="003A740E" w14:paraId="4B8C93AA" w14:textId="77777777" w:rsidTr="003A740E">
        <w:trPr>
          <w:trHeight w:val="412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5C19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创建工单--320user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613FFFB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3A740E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EBF1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25.8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963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8374.4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06D3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0.7963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C105" w14:textId="77777777" w:rsidR="003A740E" w:rsidRPr="003A740E" w:rsidRDefault="003A740E" w:rsidP="003A740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A740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320</w:t>
            </w:r>
          </w:p>
        </w:tc>
      </w:tr>
    </w:tbl>
    <w:p w14:paraId="76D0D652" w14:textId="168B3523" w:rsidR="00373B53" w:rsidRDefault="00373B53" w:rsidP="00373B53"/>
    <w:p w14:paraId="44BAF15D" w14:textId="2885F78E" w:rsidR="00373B53" w:rsidRDefault="0024268E" w:rsidP="0024268E">
      <w:pPr>
        <w:pStyle w:val="4"/>
      </w:pPr>
      <w:r>
        <w:rPr>
          <w:rFonts w:hint="eastAsia"/>
        </w:rPr>
        <w:t>100</w:t>
      </w:r>
      <w:r>
        <w:rPr>
          <w:rFonts w:hint="eastAsia"/>
        </w:rPr>
        <w:t>用户</w:t>
      </w:r>
      <w:r w:rsidR="00373B53">
        <w:rPr>
          <w:rFonts w:hint="eastAsia"/>
        </w:rPr>
        <w:t>测试结果</w:t>
      </w:r>
    </w:p>
    <w:p w14:paraId="52CA5413" w14:textId="77777777" w:rsidR="00CE4401" w:rsidRDefault="00CE4401" w:rsidP="00CE4401">
      <w:pPr>
        <w:pStyle w:val="af0"/>
        <w:rPr>
          <w:color w:val="0070C0"/>
        </w:rPr>
      </w:pPr>
      <w:r w:rsidRPr="001D0BB3">
        <w:rPr>
          <w:rFonts w:hint="eastAsia"/>
          <w:color w:val="0070C0"/>
        </w:rPr>
        <w:lastRenderedPageBreak/>
        <w:t>要求结果：响应时间、</w:t>
      </w:r>
      <w:r w:rsidRPr="001D0BB3">
        <w:rPr>
          <w:rFonts w:hint="eastAsia"/>
          <w:color w:val="0070C0"/>
        </w:rPr>
        <w:t>TPS</w:t>
      </w:r>
      <w:r w:rsidRPr="001D0BB3">
        <w:rPr>
          <w:rFonts w:hint="eastAsia"/>
          <w:color w:val="0070C0"/>
        </w:rPr>
        <w:t>，是否满足要求</w:t>
      </w:r>
      <w:r>
        <w:rPr>
          <w:rFonts w:hint="eastAsia"/>
          <w:color w:val="0070C0"/>
        </w:rPr>
        <w:t>、（最佳并发用户数）、最大满足用户数</w:t>
      </w:r>
    </w:p>
    <w:p w14:paraId="37084E32" w14:textId="77777777" w:rsidR="00CE4401" w:rsidRPr="00CE4401" w:rsidRDefault="00CE4401" w:rsidP="00CE4401">
      <w:pPr>
        <w:pStyle w:val="af0"/>
        <w:rPr>
          <w:color w:val="0070C0"/>
        </w:rPr>
      </w:pPr>
      <w:r w:rsidRPr="00CE4401">
        <w:rPr>
          <w:rFonts w:hint="eastAsia"/>
          <w:color w:val="0070C0"/>
        </w:rPr>
        <w:t>100</w:t>
      </w:r>
      <w:r w:rsidRPr="00CE4401">
        <w:rPr>
          <w:rFonts w:hint="eastAsia"/>
          <w:color w:val="0070C0"/>
        </w:rPr>
        <w:t>用户响应时间：</w:t>
      </w:r>
    </w:p>
    <w:p w14:paraId="54ACA037" w14:textId="53BE552D" w:rsidR="00CE4401" w:rsidRPr="00CE4401" w:rsidRDefault="00CE4401" w:rsidP="00CE4401">
      <w:pPr>
        <w:pStyle w:val="af0"/>
        <w:rPr>
          <w:rFonts w:ascii="宋体" w:eastAsia="宋体" w:hAnsi="宋体" w:cs="宋体"/>
          <w:color w:val="0070C0"/>
          <w:kern w:val="0"/>
          <w:sz w:val="22"/>
        </w:rPr>
      </w:pPr>
      <w:r w:rsidRPr="00CE4401">
        <w:rPr>
          <w:rFonts w:hint="eastAsia"/>
          <w:color w:val="0070C0"/>
        </w:rPr>
        <w:t>TPS</w:t>
      </w:r>
      <w:r w:rsidRPr="00CE4401">
        <w:rPr>
          <w:rFonts w:hint="eastAsia"/>
          <w:color w:val="0070C0"/>
        </w:rPr>
        <w:t>：</w:t>
      </w:r>
      <w:r w:rsidR="00EA0251" w:rsidRPr="00EA0251">
        <w:rPr>
          <w:color w:val="0070C0"/>
        </w:rPr>
        <w:t>34.5</w:t>
      </w:r>
    </w:p>
    <w:p w14:paraId="7D8B45D4" w14:textId="77777777" w:rsidR="00CE4401" w:rsidRDefault="00CE4401" w:rsidP="00CE4401">
      <w:pPr>
        <w:pStyle w:val="af0"/>
        <w:rPr>
          <w:rFonts w:ascii="宋体" w:eastAsia="宋体" w:hAnsi="宋体" w:cs="宋体"/>
          <w:color w:val="0070C0"/>
          <w:kern w:val="0"/>
          <w:sz w:val="22"/>
        </w:rPr>
      </w:pPr>
      <w:r w:rsidRPr="00CE4401">
        <w:rPr>
          <w:rFonts w:ascii="宋体" w:eastAsia="宋体" w:hAnsi="宋体" w:cs="宋体" w:hint="eastAsia"/>
          <w:color w:val="0070C0"/>
          <w:kern w:val="0"/>
          <w:sz w:val="22"/>
        </w:rPr>
        <w:t>是否满足要求：满足</w:t>
      </w:r>
    </w:p>
    <w:p w14:paraId="6302CCC6" w14:textId="77777777" w:rsidR="0024268E" w:rsidRDefault="0024268E" w:rsidP="0024268E">
      <w:pPr>
        <w:pStyle w:val="4"/>
        <w:rPr>
          <w:kern w:val="0"/>
        </w:rPr>
      </w:pPr>
      <w:r>
        <w:rPr>
          <w:rFonts w:hint="eastAsia"/>
          <w:kern w:val="0"/>
        </w:rPr>
        <w:t>最佳并发结果</w:t>
      </w:r>
    </w:p>
    <w:p w14:paraId="0C8B27DA" w14:textId="587DC2F5" w:rsidR="003339E0" w:rsidRPr="003526F7" w:rsidRDefault="003339E0" w:rsidP="003339E0">
      <w:pPr>
        <w:rPr>
          <w:color w:val="0070C0"/>
        </w:rPr>
      </w:pPr>
      <w:r w:rsidRPr="003526F7">
        <w:rPr>
          <w:rFonts w:hint="eastAsia"/>
          <w:color w:val="0070C0"/>
        </w:rPr>
        <w:t>最大满足并发用户数：</w:t>
      </w:r>
      <w:r w:rsidR="00A5622C">
        <w:rPr>
          <w:color w:val="0070C0"/>
        </w:rPr>
        <w:t>2</w:t>
      </w:r>
      <w:bookmarkStart w:id="17" w:name="_GoBack"/>
      <w:bookmarkEnd w:id="17"/>
      <w:r w:rsidR="00EA0251">
        <w:rPr>
          <w:rFonts w:hint="eastAsia"/>
          <w:color w:val="0070C0"/>
        </w:rPr>
        <w:t>50</w:t>
      </w:r>
      <w:r w:rsidRPr="003526F7">
        <w:rPr>
          <w:rFonts w:hint="eastAsia"/>
          <w:color w:val="0070C0"/>
        </w:rPr>
        <w:t>，平均响应时间：</w:t>
      </w:r>
      <w:r w:rsidRPr="003526F7">
        <w:rPr>
          <w:rFonts w:hint="eastAsia"/>
          <w:color w:val="0070C0"/>
        </w:rPr>
        <w:t xml:space="preserve">  </w:t>
      </w:r>
      <w:r w:rsidRPr="003526F7">
        <w:rPr>
          <w:rFonts w:hint="eastAsia"/>
          <w:color w:val="0070C0"/>
        </w:rPr>
        <w:t>错误率：</w:t>
      </w:r>
      <w:r w:rsidR="00EA0251">
        <w:rPr>
          <w:rFonts w:hint="eastAsia"/>
          <w:color w:val="0070C0"/>
        </w:rPr>
        <w:t>0.22</w:t>
      </w:r>
      <w:r w:rsidRPr="003526F7">
        <w:rPr>
          <w:rFonts w:ascii="宋体" w:eastAsia="宋体" w:hAnsi="宋体" w:cs="宋体" w:hint="eastAsia"/>
          <w:color w:val="0070C0"/>
          <w:kern w:val="0"/>
          <w:sz w:val="22"/>
        </w:rPr>
        <w:t>%</w:t>
      </w:r>
    </w:p>
    <w:p w14:paraId="046407C8" w14:textId="77777777" w:rsidR="003339E0" w:rsidRPr="003339E0" w:rsidRDefault="003339E0" w:rsidP="003339E0"/>
    <w:p w14:paraId="7D76C462" w14:textId="61016500" w:rsidR="00CE4401" w:rsidRDefault="00CE4401" w:rsidP="00CE4401">
      <w:pPr>
        <w:rPr>
          <w:color w:val="0070C0"/>
        </w:rPr>
      </w:pPr>
      <w:r w:rsidRPr="00CE4401">
        <w:rPr>
          <w:rFonts w:ascii="宋体" w:eastAsia="宋体" w:hAnsi="宋体" w:cs="宋体" w:hint="eastAsia"/>
          <w:color w:val="0070C0"/>
          <w:kern w:val="0"/>
          <w:sz w:val="22"/>
        </w:rPr>
        <w:t>最佳并发用户数：</w:t>
      </w:r>
      <w:r>
        <w:rPr>
          <w:rFonts w:hint="eastAsia"/>
          <w:color w:val="0070C0"/>
        </w:rPr>
        <w:t xml:space="preserve"> </w:t>
      </w:r>
      <w:r w:rsidR="00EA0251">
        <w:rPr>
          <w:rFonts w:hint="eastAsia"/>
          <w:color w:val="0070C0"/>
        </w:rPr>
        <w:t>120</w:t>
      </w:r>
      <w:r>
        <w:rPr>
          <w:rFonts w:hint="eastAsia"/>
          <w:color w:val="0070C0"/>
        </w:rPr>
        <w:t xml:space="preserve">    </w:t>
      </w:r>
      <w:r w:rsidRPr="00CE4401">
        <w:rPr>
          <w:rFonts w:hint="eastAsia"/>
          <w:color w:val="0070C0"/>
        </w:rPr>
        <w:t>T</w:t>
      </w:r>
      <w:r w:rsidRPr="00CE4401">
        <w:rPr>
          <w:color w:val="0070C0"/>
        </w:rPr>
        <w:t>PS</w:t>
      </w:r>
      <w:r>
        <w:rPr>
          <w:rFonts w:hint="eastAsia"/>
          <w:color w:val="0070C0"/>
        </w:rPr>
        <w:t>值：</w:t>
      </w:r>
      <w:r w:rsidR="00EA0251">
        <w:rPr>
          <w:color w:val="0070C0"/>
        </w:rPr>
        <w:t xml:space="preserve"> </w:t>
      </w:r>
      <w:r w:rsidR="00EA0251">
        <w:rPr>
          <w:rFonts w:hint="eastAsia"/>
          <w:color w:val="0070C0"/>
        </w:rPr>
        <w:t>35</w:t>
      </w:r>
    </w:p>
    <w:p w14:paraId="52A95028" w14:textId="32FAF312" w:rsidR="00373B53" w:rsidRDefault="00373B53" w:rsidP="00373B53"/>
    <w:p w14:paraId="4E14D649" w14:textId="635944D3" w:rsidR="007F60F5" w:rsidRDefault="007F60F5" w:rsidP="007F60F5">
      <w:pPr>
        <w:pStyle w:val="2"/>
      </w:pPr>
      <w:bookmarkStart w:id="18" w:name="_Toc491103705"/>
      <w:r>
        <w:rPr>
          <w:rFonts w:hint="eastAsia"/>
        </w:rPr>
        <w:t>工单查询</w:t>
      </w:r>
      <w:bookmarkEnd w:id="18"/>
    </w:p>
    <w:p w14:paraId="764AA0CA" w14:textId="016C4E09" w:rsidR="00350010" w:rsidRPr="00350010" w:rsidRDefault="00350010" w:rsidP="00350010">
      <w:pPr>
        <w:pStyle w:val="3"/>
      </w:pPr>
      <w:bookmarkStart w:id="19" w:name="_Toc491103706"/>
      <w:r>
        <w:rPr>
          <w:rFonts w:hint="eastAsia"/>
        </w:rPr>
        <w:t>待办工单</w:t>
      </w:r>
      <w:r w:rsidR="007B7374">
        <w:rPr>
          <w:rFonts w:hint="eastAsia"/>
        </w:rPr>
        <w:t>20</w:t>
      </w:r>
      <w:r w:rsidR="007B7374">
        <w:t>W</w:t>
      </w:r>
      <w:r>
        <w:rPr>
          <w:rFonts w:hint="eastAsia"/>
        </w:rPr>
        <w:t>输入条件查询</w:t>
      </w:r>
      <w:bookmarkEnd w:id="19"/>
    </w:p>
    <w:p w14:paraId="2909C5AB" w14:textId="5FEA5E06" w:rsidR="00B37FAA" w:rsidRDefault="0083406B" w:rsidP="00B37FAA">
      <w:pPr>
        <w:pStyle w:val="4"/>
      </w:pPr>
      <w:r>
        <w:rPr>
          <w:rFonts w:hint="eastAsia"/>
        </w:rPr>
        <w:t>单租户查询</w:t>
      </w:r>
    </w:p>
    <w:p w14:paraId="7B07FC06" w14:textId="3FE263BA" w:rsidR="00DF3B02" w:rsidRDefault="00DF3B02" w:rsidP="00DF3B02">
      <w:pPr>
        <w:pStyle w:val="5"/>
      </w:pPr>
      <w:r>
        <w:rPr>
          <w:rFonts w:hint="eastAsia"/>
        </w:rPr>
        <w:t>并发用户测试</w:t>
      </w:r>
    </w:p>
    <w:tbl>
      <w:tblPr>
        <w:tblW w:w="8248" w:type="dxa"/>
        <w:tblInd w:w="108" w:type="dxa"/>
        <w:tblLook w:val="04A0" w:firstRow="1" w:lastRow="0" w:firstColumn="1" w:lastColumn="0" w:noHBand="0" w:noVBand="1"/>
      </w:tblPr>
      <w:tblGrid>
        <w:gridCol w:w="2418"/>
        <w:gridCol w:w="1439"/>
        <w:gridCol w:w="941"/>
        <w:gridCol w:w="941"/>
        <w:gridCol w:w="1236"/>
        <w:gridCol w:w="1273"/>
      </w:tblGrid>
      <w:tr w:rsidR="00EA0251" w:rsidRPr="00EA0251" w14:paraId="476F0376" w14:textId="77777777" w:rsidTr="00EA0251">
        <w:trPr>
          <w:trHeight w:val="270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4E7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测试名称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221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持续阈值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C32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TPS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E5B3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MTT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A36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出错率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443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Vusers</w:t>
            </w:r>
            <w:proofErr w:type="spellEnd"/>
          </w:p>
        </w:tc>
      </w:tr>
      <w:tr w:rsidR="00EA0251" w:rsidRPr="00EA0251" w14:paraId="325A3769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A2D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待办工单查询--5user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46486EF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F265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EAA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2295.1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D9F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B5A4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EA0251" w:rsidRPr="00EA0251" w14:paraId="57820FF4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810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待办工单查询--8user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EA0C4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540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355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3047.7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DED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933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EA0251" w:rsidRPr="00EA0251" w14:paraId="7A4DCAAE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F575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待办工单查询--10user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75FF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9E7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E7E3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3634.4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D332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F5EF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EA0251" w:rsidRPr="00EA0251" w14:paraId="101D6194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74F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待办工单查询--15user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4F60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63A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DF5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5330.4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143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C612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EA0251" w:rsidRPr="00EA0251" w14:paraId="715A90D0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37B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待办工单查询--18user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5EA7563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B46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C7C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6440.4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FAC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589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</w:tr>
      <w:tr w:rsidR="00EA0251" w:rsidRPr="00EA0251" w14:paraId="0CD91229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746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待办工单查询--20user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53E92C9F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C45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7C73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7173.5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13C2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B3FF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EA0251" w:rsidRPr="00EA0251" w14:paraId="2757760C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5E2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待办工单查询--20user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31BAF6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C2B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93D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7148.4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A56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40E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EA0251" w:rsidRPr="00EA0251" w14:paraId="7423B8C1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709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待办工单查询--23user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8E34C1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A09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937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7906.3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56A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52B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</w:tr>
      <w:tr w:rsidR="00EA0251" w:rsidRPr="00EA0251" w14:paraId="304CDE8C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C8B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待办工单查询--23user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8C19F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A4C3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A8E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7883.5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6F0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4A3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</w:tr>
      <w:tr w:rsidR="00EA0251" w:rsidRPr="00EA0251" w14:paraId="5057E362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6E0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待办工单查询--25user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42C8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22E4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86D4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9015.8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528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0.0012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B57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</w:tr>
      <w:tr w:rsidR="00EA0251" w:rsidRPr="00EA0251" w14:paraId="16F15D7D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0D2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待办工单查询--25user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56AB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A402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C84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9008.4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26A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C7C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</w:tr>
      <w:tr w:rsidR="00EA0251" w:rsidRPr="00EA0251" w14:paraId="0EE3100C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345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待办工单查询--27user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1B73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943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F18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9645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B9C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0.2475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FD6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</w:tr>
      <w:tr w:rsidR="00EA0251" w:rsidRPr="00EA0251" w14:paraId="7354D75B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60E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待办工单查询--28user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5BF1F8E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88F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6904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9780.9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668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0.7143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9CC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</w:tr>
      <w:tr w:rsidR="00EA0251" w:rsidRPr="00EA0251" w14:paraId="767AB9ED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C66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待办工单查询--28user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28733E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7C9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7103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9752.1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629F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0.8393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4235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</w:tr>
      <w:tr w:rsidR="00EA0251" w:rsidRPr="00EA0251" w14:paraId="711B5DBC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AEA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待办工单查询--30user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55A86315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06B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EF34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6B5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C7F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EA0251" w:rsidRPr="00EA0251" w14:paraId="034855C0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F8C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待办工单查询--30user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07B8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E16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3A1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8291.2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5074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0.7973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476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EA0251" w:rsidRPr="00EA0251" w14:paraId="6E8A4C5C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48B2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待办工单查询--35user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79303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82F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1B9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A0E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ECC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</w:tr>
      <w:tr w:rsidR="00EA0251" w:rsidRPr="00EA0251" w14:paraId="754E3269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681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待办工单查询--40user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6C6588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1DE5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8E6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698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410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EA0251" w:rsidRPr="00EA0251" w14:paraId="47ADA4A1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EA2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待办工单查询--50user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44F8F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F5E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117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B495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945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EA0251" w:rsidRPr="00EA0251" w14:paraId="41200339" w14:textId="77777777" w:rsidTr="00EA0251">
        <w:trPr>
          <w:trHeight w:val="270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7D1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待办工单查询--60user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4778DBEF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2DF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949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CE6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634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</w:tbl>
    <w:p w14:paraId="39A95C21" w14:textId="1C7309BF" w:rsidR="00373B53" w:rsidRDefault="00373B53" w:rsidP="00373B53"/>
    <w:p w14:paraId="314BFC9C" w14:textId="25BBBB0C" w:rsidR="00DB5677" w:rsidRDefault="00DF3B02" w:rsidP="00DB5677">
      <w:pPr>
        <w:pStyle w:val="5"/>
      </w:pPr>
      <w:r>
        <w:rPr>
          <w:rFonts w:hint="eastAsia"/>
        </w:rPr>
        <w:t>100</w:t>
      </w:r>
      <w:r w:rsidR="00746814">
        <w:rPr>
          <w:rFonts w:hint="eastAsia"/>
        </w:rPr>
        <w:t>用户测试结果</w:t>
      </w:r>
    </w:p>
    <w:p w14:paraId="2E037BB9" w14:textId="3A728271" w:rsidR="00DB5677" w:rsidRPr="00DB5677" w:rsidRDefault="00DB5677" w:rsidP="00DB5677">
      <w:r>
        <w:rPr>
          <w:rFonts w:hint="eastAsia"/>
        </w:rPr>
        <w:t>未测出</w:t>
      </w:r>
    </w:p>
    <w:p w14:paraId="074BB5F6" w14:textId="77AFD1E9" w:rsidR="00373B53" w:rsidRDefault="00746814" w:rsidP="00350010">
      <w:pPr>
        <w:pStyle w:val="5"/>
      </w:pPr>
      <w:r w:rsidRPr="00746814">
        <w:rPr>
          <w:rFonts w:hint="eastAsia"/>
        </w:rPr>
        <w:t>最佳并发结果</w:t>
      </w:r>
    </w:p>
    <w:p w14:paraId="5620B4EE" w14:textId="3A265F6B" w:rsidR="00EA0251" w:rsidRPr="003526F7" w:rsidRDefault="00EA0251" w:rsidP="00EA0251">
      <w:pPr>
        <w:rPr>
          <w:color w:val="0070C0"/>
        </w:rPr>
      </w:pPr>
      <w:r w:rsidRPr="003526F7">
        <w:rPr>
          <w:rFonts w:hint="eastAsia"/>
          <w:color w:val="0070C0"/>
        </w:rPr>
        <w:t>最大满足并发用户数：</w:t>
      </w:r>
      <w:r>
        <w:rPr>
          <w:rFonts w:hint="eastAsia"/>
          <w:color w:val="0070C0"/>
        </w:rPr>
        <w:t>25</w:t>
      </w:r>
      <w:r w:rsidRPr="003526F7">
        <w:rPr>
          <w:rFonts w:hint="eastAsia"/>
          <w:color w:val="0070C0"/>
        </w:rPr>
        <w:t>，平均响应时间：</w:t>
      </w:r>
      <w:r w:rsidRPr="003526F7">
        <w:rPr>
          <w:rFonts w:hint="eastAsia"/>
          <w:color w:val="0070C0"/>
        </w:rPr>
        <w:t xml:space="preserve">  </w:t>
      </w:r>
      <w:r w:rsidRPr="003526F7">
        <w:rPr>
          <w:rFonts w:hint="eastAsia"/>
          <w:color w:val="0070C0"/>
        </w:rPr>
        <w:t>错误率：</w:t>
      </w:r>
      <w:r>
        <w:rPr>
          <w:rFonts w:hint="eastAsia"/>
          <w:color w:val="0070C0"/>
        </w:rPr>
        <w:t>0.12</w:t>
      </w:r>
      <w:r w:rsidRPr="003526F7">
        <w:rPr>
          <w:rFonts w:ascii="宋体" w:eastAsia="宋体" w:hAnsi="宋体" w:cs="宋体" w:hint="eastAsia"/>
          <w:color w:val="0070C0"/>
          <w:kern w:val="0"/>
          <w:sz w:val="22"/>
        </w:rPr>
        <w:t>%</w:t>
      </w:r>
    </w:p>
    <w:p w14:paraId="3FCA0286" w14:textId="77777777" w:rsidR="00EA0251" w:rsidRPr="003339E0" w:rsidRDefault="00EA0251" w:rsidP="00EA0251"/>
    <w:p w14:paraId="2F14CEB5" w14:textId="03B869FA" w:rsidR="00DB5677" w:rsidRPr="00EA0251" w:rsidRDefault="00EA0251" w:rsidP="00DB5677">
      <w:pPr>
        <w:rPr>
          <w:color w:val="0070C0"/>
        </w:rPr>
      </w:pPr>
      <w:r w:rsidRPr="00CE4401">
        <w:rPr>
          <w:rFonts w:ascii="宋体" w:eastAsia="宋体" w:hAnsi="宋体" w:cs="宋体" w:hint="eastAsia"/>
          <w:color w:val="0070C0"/>
          <w:kern w:val="0"/>
          <w:sz w:val="22"/>
        </w:rPr>
        <w:t>最佳并发用户数：</w:t>
      </w:r>
      <w:r>
        <w:rPr>
          <w:rFonts w:hint="eastAsia"/>
          <w:color w:val="0070C0"/>
        </w:rPr>
        <w:t xml:space="preserve"> 22    </w:t>
      </w:r>
      <w:r w:rsidRPr="00CE4401">
        <w:rPr>
          <w:rFonts w:hint="eastAsia"/>
          <w:color w:val="0070C0"/>
        </w:rPr>
        <w:t>T</w:t>
      </w:r>
      <w:r w:rsidRPr="00CE4401">
        <w:rPr>
          <w:color w:val="0070C0"/>
        </w:rPr>
        <w:t>PS</w:t>
      </w:r>
      <w:r>
        <w:rPr>
          <w:rFonts w:hint="eastAsia"/>
          <w:color w:val="0070C0"/>
        </w:rPr>
        <w:t>值：</w:t>
      </w:r>
      <w:r>
        <w:rPr>
          <w:rFonts w:hint="eastAsia"/>
          <w:color w:val="0070C0"/>
        </w:rPr>
        <w:t>2.8</w:t>
      </w:r>
    </w:p>
    <w:p w14:paraId="5D6D7077" w14:textId="77777777" w:rsidR="00DF3B02" w:rsidRPr="00350010" w:rsidRDefault="00DF3B02" w:rsidP="00DF3B02">
      <w:pPr>
        <w:pStyle w:val="4"/>
      </w:pPr>
      <w:r>
        <w:rPr>
          <w:rFonts w:hint="eastAsia"/>
        </w:rPr>
        <w:t>单用户查询</w:t>
      </w:r>
    </w:p>
    <w:p w14:paraId="152914FF" w14:textId="77777777" w:rsidR="00AF7BA8" w:rsidRDefault="00AF7BA8" w:rsidP="00AF7BA8">
      <w:pPr>
        <w:pStyle w:val="af5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标题查询耗时：</w:t>
      </w:r>
      <w:r>
        <w:t>2.42 s</w:t>
      </w:r>
    </w:p>
    <w:p w14:paraId="64173142" w14:textId="77777777" w:rsidR="00AF7BA8" w:rsidRDefault="00AF7BA8" w:rsidP="00AF7BA8">
      <w:pPr>
        <w:pStyle w:val="af5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优先级查询耗时：（</w:t>
      </w:r>
      <w:r>
        <w:rPr>
          <w:rFonts w:hint="eastAsia"/>
        </w:rPr>
        <w:t>20</w:t>
      </w:r>
      <w:r>
        <w:t>W</w:t>
      </w:r>
      <w:r>
        <w:rPr>
          <w:rFonts w:hint="eastAsia"/>
        </w:rPr>
        <w:t>中查询</w:t>
      </w:r>
      <w:r>
        <w:rPr>
          <w:rFonts w:hint="eastAsia"/>
        </w:rPr>
        <w:t>1</w:t>
      </w:r>
      <w:r>
        <w:rPr>
          <w:rFonts w:hint="eastAsia"/>
        </w:rPr>
        <w:t>个）</w:t>
      </w:r>
      <w:r>
        <w:rPr>
          <w:rFonts w:hint="eastAsia"/>
        </w:rPr>
        <w:t>73ms</w:t>
      </w:r>
    </w:p>
    <w:p w14:paraId="68C99AC6" w14:textId="77777777" w:rsidR="00AF7BA8" w:rsidRDefault="00AF7BA8" w:rsidP="00AF7BA8">
      <w:pPr>
        <w:pStyle w:val="af5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工单状态查询耗时：</w:t>
      </w:r>
      <w:r>
        <w:rPr>
          <w:rFonts w:hint="eastAsia"/>
        </w:rPr>
        <w:t>26ms</w:t>
      </w:r>
    </w:p>
    <w:p w14:paraId="19438A0E" w14:textId="77777777" w:rsidR="00AF7BA8" w:rsidRDefault="00AF7BA8" w:rsidP="00AF7BA8">
      <w:pPr>
        <w:pStyle w:val="af5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优先级排序耗时：</w:t>
      </w:r>
      <w:r>
        <w:rPr>
          <w:rFonts w:hint="eastAsia"/>
        </w:rPr>
        <w:t>2.02</w:t>
      </w:r>
      <w:r>
        <w:t>S</w:t>
      </w:r>
    </w:p>
    <w:p w14:paraId="4F13F2AF" w14:textId="77777777" w:rsidR="00AF7BA8" w:rsidRDefault="00AF7BA8" w:rsidP="00AF7BA8">
      <w:pPr>
        <w:pStyle w:val="af5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创建时间排序耗时：</w:t>
      </w:r>
      <w:r>
        <w:rPr>
          <w:rFonts w:hint="eastAsia"/>
        </w:rPr>
        <w:t>0.9</w:t>
      </w:r>
      <w:r>
        <w:t>S</w:t>
      </w:r>
      <w:r>
        <w:rPr>
          <w:rFonts w:hint="eastAsia"/>
        </w:rPr>
        <w:t>·</w:t>
      </w:r>
    </w:p>
    <w:p w14:paraId="780470EF" w14:textId="77777777" w:rsidR="00DF3B02" w:rsidRPr="00AF7BA8" w:rsidRDefault="00DF3B02" w:rsidP="00DF3B02"/>
    <w:p w14:paraId="128994D7" w14:textId="77777777" w:rsidR="00DF3B02" w:rsidRPr="00DF3B02" w:rsidRDefault="00DF3B02" w:rsidP="00DF3B02"/>
    <w:p w14:paraId="7E903FEE" w14:textId="19F87CAB" w:rsidR="00CE4401" w:rsidRDefault="00CE4401" w:rsidP="00CE4401">
      <w:pPr>
        <w:pStyle w:val="3"/>
      </w:pPr>
      <w:bookmarkStart w:id="20" w:name="_Toc491103707"/>
      <w:r>
        <w:rPr>
          <w:rFonts w:hint="eastAsia"/>
        </w:rPr>
        <w:t>所有工单列表</w:t>
      </w:r>
      <w:r w:rsidR="007F60F5">
        <w:rPr>
          <w:rFonts w:hint="eastAsia"/>
        </w:rPr>
        <w:t>20W</w:t>
      </w:r>
      <w:r w:rsidR="00EA0251">
        <w:rPr>
          <w:rFonts w:hint="eastAsia"/>
        </w:rPr>
        <w:t>输入条件</w:t>
      </w:r>
      <w:r>
        <w:rPr>
          <w:rFonts w:hint="eastAsia"/>
        </w:rPr>
        <w:t>查询</w:t>
      </w:r>
      <w:bookmarkEnd w:id="20"/>
    </w:p>
    <w:p w14:paraId="10E31208" w14:textId="0AC4AF8A" w:rsidR="00DB5677" w:rsidRPr="00DB5677" w:rsidRDefault="007F60F5" w:rsidP="00DB5677">
      <w:pPr>
        <w:pStyle w:val="4"/>
      </w:pPr>
      <w:r>
        <w:rPr>
          <w:rFonts w:hint="eastAsia"/>
        </w:rPr>
        <w:t>单租户查询</w:t>
      </w:r>
    </w:p>
    <w:p w14:paraId="17FE44C9" w14:textId="1EA00203" w:rsidR="00DF3B02" w:rsidRDefault="00DF3B02" w:rsidP="00DF3B02">
      <w:pPr>
        <w:pStyle w:val="5"/>
      </w:pPr>
      <w:r>
        <w:rPr>
          <w:rFonts w:hint="eastAsia"/>
        </w:rPr>
        <w:lastRenderedPageBreak/>
        <w:t>并发用户测试</w:t>
      </w:r>
    </w:p>
    <w:tbl>
      <w:tblPr>
        <w:tblW w:w="8275" w:type="dxa"/>
        <w:tblInd w:w="108" w:type="dxa"/>
        <w:tblLook w:val="04A0" w:firstRow="1" w:lastRow="0" w:firstColumn="1" w:lastColumn="0" w:noHBand="0" w:noVBand="1"/>
      </w:tblPr>
      <w:tblGrid>
        <w:gridCol w:w="2516"/>
        <w:gridCol w:w="1422"/>
        <w:gridCol w:w="929"/>
        <w:gridCol w:w="929"/>
        <w:gridCol w:w="1221"/>
        <w:gridCol w:w="1258"/>
      </w:tblGrid>
      <w:tr w:rsidR="00EA0251" w:rsidRPr="00EA0251" w14:paraId="7F991395" w14:textId="77777777" w:rsidTr="00EA0251">
        <w:trPr>
          <w:trHeight w:val="274"/>
        </w:trPr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A47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测试名称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80D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持续阈值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849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TPS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199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MTT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2D5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出错率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613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Vusers</w:t>
            </w:r>
            <w:proofErr w:type="spellEnd"/>
          </w:p>
        </w:tc>
      </w:tr>
      <w:tr w:rsidR="00EA0251" w:rsidRPr="00EA0251" w14:paraId="6081B6DA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44B3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所有工单查询--5user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54D63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97F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7.1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F59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704.5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1B3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FA0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EA0251" w:rsidRPr="00EA0251" w14:paraId="3D1DCA9C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B5C4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所有工单查询--7user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25A019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9C9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8.2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C57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850.4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4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D70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EA0251" w:rsidRPr="00EA0251" w14:paraId="2D10C1A8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9CD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所有工单查询--10user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769EC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CE4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8.7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E2F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1144.1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282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19E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EA0251" w:rsidRPr="00EA0251" w14:paraId="22975267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24D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所有工单查询--13user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5CAC520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BA9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8.9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197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1454.3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AA72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A47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EA0251" w:rsidRPr="00EA0251" w14:paraId="4F7296F3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FA9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所有工单查询--14user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1DAE733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4FA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8.8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192F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1571.6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CD2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44E4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EA0251" w:rsidRPr="00EA0251" w14:paraId="6F78AC0E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C3F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所有工单查询--15user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CA75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73C4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8.8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2B2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1684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4D75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4B7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EA0251" w:rsidRPr="00EA0251" w14:paraId="3D0365E8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8C2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所有工单查询--15user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CA6705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679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8.7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B9B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2289.1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815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E63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EA0251" w:rsidRPr="00EA0251" w14:paraId="6B2D6639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494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所有工单查询--25user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CF405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4BB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8.7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8F64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2761.4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C13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9600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</w:tr>
      <w:tr w:rsidR="00EA0251" w:rsidRPr="00EA0251" w14:paraId="0C806F58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8C0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所有工单查询--30user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7838AA2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5B7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8.6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C72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3473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80A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842D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EA0251" w:rsidRPr="00EA0251" w14:paraId="712B6DF2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30E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所有工单查询--40user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CCEA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DA79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8.5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2CD3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4679.4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5E7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BD7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EA0251" w:rsidRPr="00EA0251" w14:paraId="1C59B83F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D673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所有工单查询--50user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8A0C53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3EE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8.4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EEE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5835.8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A6C2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1DD7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EA0251" w:rsidRPr="00EA0251" w14:paraId="3E8A25D9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008F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所有工单查询--70user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8463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84C5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8.4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5CC5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8148.9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DE4A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0.0021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85F1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EA0251" w:rsidRPr="00EA0251" w14:paraId="341DB937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D19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所有工单查询--100user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887C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5815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CF3C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7165.4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EDB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0.716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5E4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EA0251" w:rsidRPr="00EA0251" w14:paraId="4C515864" w14:textId="77777777" w:rsidTr="00EA0251">
        <w:trPr>
          <w:trHeight w:val="274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3C6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所有工单查询--120user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4B56248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eastAsia="宋体" w:cs="Arial"/>
                <w:color w:val="333333"/>
                <w:kern w:val="0"/>
                <w:sz w:val="18"/>
                <w:szCs w:val="18"/>
              </w:rPr>
            </w:pPr>
            <w:r w:rsidRPr="00EA0251">
              <w:rPr>
                <w:rFonts w:eastAsia="宋体" w:cs="Arial"/>
                <w:color w:val="333333"/>
                <w:kern w:val="0"/>
                <w:sz w:val="18"/>
                <w:szCs w:val="18"/>
              </w:rPr>
              <w:t>00:05:00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51C6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0F3E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6312.5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902B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0.7917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A8DF" w14:textId="77777777" w:rsidR="00EA0251" w:rsidRPr="00EA0251" w:rsidRDefault="00EA0251" w:rsidP="00EA0251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A025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120</w:t>
            </w:r>
          </w:p>
        </w:tc>
      </w:tr>
    </w:tbl>
    <w:p w14:paraId="7B79E7D5" w14:textId="77777777" w:rsidR="00EA0251" w:rsidRPr="00EA0251" w:rsidRDefault="00EA0251" w:rsidP="00EA0251"/>
    <w:p w14:paraId="693C94FD" w14:textId="39C96CCA" w:rsidR="00DF3B02" w:rsidRDefault="00DF3B02" w:rsidP="00DF3B02">
      <w:pPr>
        <w:pStyle w:val="5"/>
      </w:pPr>
      <w:r>
        <w:rPr>
          <w:rFonts w:hint="eastAsia"/>
        </w:rPr>
        <w:t>100</w:t>
      </w:r>
      <w:r>
        <w:rPr>
          <w:rFonts w:hint="eastAsia"/>
        </w:rPr>
        <w:t>用户测试结果</w:t>
      </w:r>
    </w:p>
    <w:p w14:paraId="10BF2EA3" w14:textId="237131FD" w:rsidR="00EA0251" w:rsidRPr="00CE4401" w:rsidRDefault="00EA0251" w:rsidP="00EA0251">
      <w:pPr>
        <w:pStyle w:val="af0"/>
        <w:rPr>
          <w:color w:val="0070C0"/>
        </w:rPr>
      </w:pPr>
      <w:r w:rsidRPr="00CE4401">
        <w:rPr>
          <w:rFonts w:hint="eastAsia"/>
          <w:color w:val="0070C0"/>
        </w:rPr>
        <w:t>100</w:t>
      </w:r>
      <w:r w:rsidRPr="00CE4401">
        <w:rPr>
          <w:rFonts w:hint="eastAsia"/>
          <w:color w:val="0070C0"/>
        </w:rPr>
        <w:t>用户响应时间：</w:t>
      </w:r>
      <w:r w:rsidR="00353A29">
        <w:rPr>
          <w:color w:val="0070C0"/>
        </w:rPr>
        <w:t>7</w:t>
      </w:r>
      <w:r w:rsidR="00353A29">
        <w:rPr>
          <w:rFonts w:hint="eastAsia"/>
          <w:color w:val="0070C0"/>
        </w:rPr>
        <w:t>.2</w:t>
      </w:r>
      <w:r w:rsidR="00353A29">
        <w:rPr>
          <w:color w:val="0070C0"/>
        </w:rPr>
        <w:t>S</w:t>
      </w:r>
    </w:p>
    <w:p w14:paraId="116CE2DF" w14:textId="1C688649" w:rsidR="00EA0251" w:rsidRDefault="00EA0251" w:rsidP="00EA0251">
      <w:pPr>
        <w:pStyle w:val="af0"/>
        <w:rPr>
          <w:color w:val="0070C0"/>
        </w:rPr>
      </w:pPr>
      <w:r w:rsidRPr="00CE4401">
        <w:rPr>
          <w:rFonts w:hint="eastAsia"/>
          <w:color w:val="0070C0"/>
        </w:rPr>
        <w:t>TPS</w:t>
      </w:r>
      <w:r w:rsidRPr="00CE4401">
        <w:rPr>
          <w:rFonts w:hint="eastAsia"/>
          <w:color w:val="0070C0"/>
        </w:rPr>
        <w:t>：</w:t>
      </w:r>
      <w:r w:rsidR="00353A29">
        <w:rPr>
          <w:rFonts w:hint="eastAsia"/>
          <w:color w:val="0070C0"/>
        </w:rPr>
        <w:t>3</w:t>
      </w:r>
    </w:p>
    <w:p w14:paraId="70F45DAE" w14:textId="544F822E" w:rsidR="00353A29" w:rsidRPr="00CE4401" w:rsidRDefault="00353A29" w:rsidP="00EA0251">
      <w:pPr>
        <w:pStyle w:val="af0"/>
        <w:rPr>
          <w:rFonts w:ascii="宋体" w:eastAsia="宋体" w:hAnsi="宋体" w:cs="宋体"/>
          <w:color w:val="0070C0"/>
          <w:kern w:val="0"/>
          <w:sz w:val="22"/>
        </w:rPr>
      </w:pPr>
      <w:r>
        <w:rPr>
          <w:rFonts w:hint="eastAsia"/>
          <w:color w:val="0070C0"/>
        </w:rPr>
        <w:t>错误率：</w:t>
      </w:r>
      <w:r w:rsidRPr="00353A29">
        <w:rPr>
          <w:color w:val="0070C0"/>
        </w:rPr>
        <w:t>71.6%</w:t>
      </w:r>
    </w:p>
    <w:p w14:paraId="194830F6" w14:textId="114E596E" w:rsidR="00EA0251" w:rsidRDefault="00EA0251" w:rsidP="00EA0251">
      <w:pPr>
        <w:pStyle w:val="af0"/>
        <w:rPr>
          <w:rFonts w:ascii="宋体" w:eastAsia="宋体" w:hAnsi="宋体" w:cs="宋体"/>
          <w:color w:val="0070C0"/>
          <w:kern w:val="0"/>
          <w:sz w:val="22"/>
        </w:rPr>
      </w:pPr>
      <w:r w:rsidRPr="00CE4401">
        <w:rPr>
          <w:rFonts w:ascii="宋体" w:eastAsia="宋体" w:hAnsi="宋体" w:cs="宋体" w:hint="eastAsia"/>
          <w:color w:val="0070C0"/>
          <w:kern w:val="0"/>
          <w:sz w:val="22"/>
        </w:rPr>
        <w:t>是否满足要求：</w:t>
      </w:r>
      <w:r w:rsidR="00353A29">
        <w:rPr>
          <w:rFonts w:ascii="宋体" w:eastAsia="宋体" w:hAnsi="宋体" w:cs="宋体" w:hint="eastAsia"/>
          <w:color w:val="0070C0"/>
          <w:kern w:val="0"/>
          <w:sz w:val="22"/>
        </w:rPr>
        <w:t>不</w:t>
      </w:r>
      <w:r w:rsidRPr="00CE4401">
        <w:rPr>
          <w:rFonts w:ascii="宋体" w:eastAsia="宋体" w:hAnsi="宋体" w:cs="宋体" w:hint="eastAsia"/>
          <w:color w:val="0070C0"/>
          <w:kern w:val="0"/>
          <w:sz w:val="22"/>
        </w:rPr>
        <w:t>满足</w:t>
      </w:r>
    </w:p>
    <w:p w14:paraId="7F5F51ED" w14:textId="77777777" w:rsidR="00EA0251" w:rsidRPr="00EA0251" w:rsidRDefault="00EA0251" w:rsidP="00EA0251"/>
    <w:p w14:paraId="2F7E3B05" w14:textId="711FA706" w:rsidR="00DF3B02" w:rsidRDefault="00DF3B02" w:rsidP="00DF3B02">
      <w:pPr>
        <w:pStyle w:val="5"/>
      </w:pPr>
      <w:r>
        <w:rPr>
          <w:rFonts w:hint="eastAsia"/>
        </w:rPr>
        <w:t>最佳并发结果</w:t>
      </w:r>
    </w:p>
    <w:p w14:paraId="40D2C687" w14:textId="1DC6D8F4" w:rsidR="00353A29" w:rsidRPr="003526F7" w:rsidRDefault="00353A29" w:rsidP="00353A29">
      <w:pPr>
        <w:rPr>
          <w:color w:val="0070C0"/>
        </w:rPr>
      </w:pPr>
      <w:r w:rsidRPr="003526F7">
        <w:rPr>
          <w:rFonts w:hint="eastAsia"/>
          <w:color w:val="0070C0"/>
        </w:rPr>
        <w:t>最大满足并发用户数：</w:t>
      </w:r>
      <w:r>
        <w:rPr>
          <w:rFonts w:hint="eastAsia"/>
          <w:color w:val="0070C0"/>
        </w:rPr>
        <w:t>70</w:t>
      </w:r>
      <w:r w:rsidRPr="003526F7">
        <w:rPr>
          <w:rFonts w:hint="eastAsia"/>
          <w:color w:val="0070C0"/>
        </w:rPr>
        <w:t>，平均响应时间：</w:t>
      </w:r>
      <w:r w:rsidRPr="003526F7">
        <w:rPr>
          <w:rFonts w:hint="eastAsia"/>
          <w:color w:val="0070C0"/>
        </w:rPr>
        <w:t xml:space="preserve">  </w:t>
      </w:r>
      <w:r w:rsidRPr="003526F7">
        <w:rPr>
          <w:rFonts w:hint="eastAsia"/>
          <w:color w:val="0070C0"/>
        </w:rPr>
        <w:t>错误率：</w:t>
      </w:r>
      <w:r>
        <w:rPr>
          <w:rFonts w:hint="eastAsia"/>
          <w:color w:val="0070C0"/>
        </w:rPr>
        <w:t>0.21</w:t>
      </w:r>
      <w:r w:rsidRPr="003526F7">
        <w:rPr>
          <w:rFonts w:ascii="宋体" w:eastAsia="宋体" w:hAnsi="宋体" w:cs="宋体" w:hint="eastAsia"/>
          <w:color w:val="0070C0"/>
          <w:kern w:val="0"/>
          <w:sz w:val="22"/>
        </w:rPr>
        <w:t>%</w:t>
      </w:r>
    </w:p>
    <w:p w14:paraId="71170E7E" w14:textId="77777777" w:rsidR="00353A29" w:rsidRPr="003339E0" w:rsidRDefault="00353A29" w:rsidP="00353A29"/>
    <w:p w14:paraId="66577C2D" w14:textId="55E649F3" w:rsidR="00353A29" w:rsidRPr="00353A29" w:rsidRDefault="00353A29" w:rsidP="00353A29">
      <w:pPr>
        <w:rPr>
          <w:color w:val="0070C0"/>
        </w:rPr>
      </w:pPr>
      <w:r w:rsidRPr="00CE4401">
        <w:rPr>
          <w:rFonts w:ascii="宋体" w:eastAsia="宋体" w:hAnsi="宋体" w:cs="宋体" w:hint="eastAsia"/>
          <w:color w:val="0070C0"/>
          <w:kern w:val="0"/>
          <w:sz w:val="22"/>
        </w:rPr>
        <w:t>最佳并发用户数：</w:t>
      </w:r>
      <w:r>
        <w:rPr>
          <w:rFonts w:hint="eastAsia"/>
          <w:color w:val="0070C0"/>
        </w:rPr>
        <w:t xml:space="preserve"> 13    </w:t>
      </w:r>
      <w:r w:rsidRPr="00CE4401">
        <w:rPr>
          <w:rFonts w:hint="eastAsia"/>
          <w:color w:val="0070C0"/>
        </w:rPr>
        <w:t>T</w:t>
      </w:r>
      <w:r w:rsidRPr="00CE4401">
        <w:rPr>
          <w:color w:val="0070C0"/>
        </w:rPr>
        <w:t>PS</w:t>
      </w:r>
      <w:r>
        <w:rPr>
          <w:rFonts w:hint="eastAsia"/>
          <w:color w:val="0070C0"/>
        </w:rPr>
        <w:t>值：</w:t>
      </w:r>
      <w:r>
        <w:rPr>
          <w:rFonts w:hint="eastAsia"/>
          <w:color w:val="0070C0"/>
        </w:rPr>
        <w:t>8.9</w:t>
      </w:r>
    </w:p>
    <w:p w14:paraId="4F44DF86" w14:textId="77777777" w:rsidR="007F60F5" w:rsidRDefault="007F60F5" w:rsidP="007F60F5">
      <w:pPr>
        <w:pStyle w:val="4"/>
      </w:pPr>
      <w:r>
        <w:rPr>
          <w:rFonts w:hint="eastAsia"/>
        </w:rPr>
        <w:t>单用户查询</w:t>
      </w:r>
    </w:p>
    <w:p w14:paraId="1C0BC34C" w14:textId="0E7F4568" w:rsidR="00AF7BA8" w:rsidRDefault="00353A29" w:rsidP="00AF7BA8">
      <w:pPr>
        <w:pStyle w:val="af5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lastRenderedPageBreak/>
        <w:t>标题查询耗时：</w:t>
      </w:r>
      <w:r w:rsidR="00AF7BA8">
        <w:rPr>
          <w:rFonts w:hint="eastAsia"/>
        </w:rPr>
        <w:t>1.9</w:t>
      </w:r>
      <w:r w:rsidR="00AF7BA8">
        <w:t>S</w:t>
      </w:r>
    </w:p>
    <w:p w14:paraId="06FE2FA1" w14:textId="704CD880" w:rsidR="00353A29" w:rsidRDefault="00353A29" w:rsidP="00353A29">
      <w:pPr>
        <w:pStyle w:val="af5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优先级查询耗时：</w:t>
      </w:r>
      <w:r w:rsidR="00AF7BA8">
        <w:rPr>
          <w:rFonts w:hint="eastAsia"/>
        </w:rPr>
        <w:t>（</w:t>
      </w:r>
      <w:r w:rsidR="00AF7BA8">
        <w:rPr>
          <w:rFonts w:hint="eastAsia"/>
        </w:rPr>
        <w:t>20</w:t>
      </w:r>
      <w:r w:rsidR="00AF7BA8">
        <w:t>W</w:t>
      </w:r>
      <w:r w:rsidR="00AF7BA8">
        <w:rPr>
          <w:rFonts w:hint="eastAsia"/>
        </w:rPr>
        <w:t>中查询</w:t>
      </w:r>
      <w:r w:rsidR="00AF7BA8">
        <w:rPr>
          <w:rFonts w:hint="eastAsia"/>
        </w:rPr>
        <w:t>1</w:t>
      </w:r>
      <w:r w:rsidR="00AF7BA8">
        <w:rPr>
          <w:rFonts w:hint="eastAsia"/>
        </w:rPr>
        <w:t>个）</w:t>
      </w:r>
      <w:r w:rsidR="00F67BB6">
        <w:t>81</w:t>
      </w:r>
      <w:r w:rsidR="00AF7BA8">
        <w:rPr>
          <w:rFonts w:hint="eastAsia"/>
        </w:rPr>
        <w:t>ms</w:t>
      </w:r>
    </w:p>
    <w:p w14:paraId="6075F127" w14:textId="1BA34D3B" w:rsidR="00353A29" w:rsidRDefault="00353A29" w:rsidP="00353A29">
      <w:pPr>
        <w:pStyle w:val="af5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工单状态查询耗时：</w:t>
      </w:r>
      <w:r w:rsidR="00F67BB6">
        <w:rPr>
          <w:rFonts w:hint="eastAsia"/>
        </w:rPr>
        <w:t>25</w:t>
      </w:r>
      <w:r w:rsidR="00AF7BA8">
        <w:rPr>
          <w:rFonts w:hint="eastAsia"/>
        </w:rPr>
        <w:t>ms</w:t>
      </w:r>
    </w:p>
    <w:p w14:paraId="27B151D1" w14:textId="2E81909B" w:rsidR="00353A29" w:rsidRDefault="00353A29" w:rsidP="00353A29">
      <w:pPr>
        <w:pStyle w:val="af5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优先级排序耗时：</w:t>
      </w:r>
      <w:r w:rsidR="00F67BB6">
        <w:t>1</w:t>
      </w:r>
      <w:r w:rsidR="00AF7BA8">
        <w:t>S</w:t>
      </w:r>
    </w:p>
    <w:p w14:paraId="589C80F0" w14:textId="760A0B18" w:rsidR="00353A29" w:rsidRDefault="00353A29" w:rsidP="00353A29">
      <w:pPr>
        <w:pStyle w:val="af5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创建时间排序耗时：</w:t>
      </w:r>
      <w:r w:rsidR="00F67BB6">
        <w:t>0.2</w:t>
      </w:r>
      <w:r w:rsidR="00AF7BA8">
        <w:t>S</w:t>
      </w:r>
      <w:r w:rsidR="00AF7BA8">
        <w:rPr>
          <w:rFonts w:hint="eastAsia"/>
        </w:rPr>
        <w:t>·</w:t>
      </w:r>
    </w:p>
    <w:p w14:paraId="0C722583" w14:textId="77777777" w:rsidR="007F60F5" w:rsidRPr="007F60F5" w:rsidRDefault="007F60F5" w:rsidP="007F60F5"/>
    <w:p w14:paraId="325CD91F" w14:textId="6D8B20EF" w:rsidR="00F850E2" w:rsidRPr="00F850E2" w:rsidRDefault="007F60F5" w:rsidP="00F850E2">
      <w:pPr>
        <w:pStyle w:val="2"/>
      </w:pPr>
      <w:bookmarkStart w:id="21" w:name="_Toc491103708"/>
      <w:r>
        <w:rPr>
          <w:rFonts w:hint="eastAsia"/>
        </w:rPr>
        <w:t>硬件说明</w:t>
      </w:r>
      <w:bookmarkEnd w:id="21"/>
    </w:p>
    <w:p w14:paraId="6CB4F6A5" w14:textId="5F05CB8B" w:rsidR="00C21E7D" w:rsidRDefault="00C21E7D" w:rsidP="00C21E7D">
      <w:pPr>
        <w:pStyle w:val="3"/>
      </w:pPr>
      <w:bookmarkStart w:id="22" w:name="_Toc491103709"/>
      <w:r>
        <w:rPr>
          <w:rFonts w:hint="eastAsia"/>
        </w:rPr>
        <w:t>存储的占用</w:t>
      </w:r>
      <w:bookmarkEnd w:id="22"/>
    </w:p>
    <w:p w14:paraId="38B11BBC" w14:textId="4A00D4FA" w:rsidR="000A097D" w:rsidRDefault="000A097D" w:rsidP="000A097D">
      <w:r>
        <w:rPr>
          <w:rFonts w:hint="eastAsia"/>
        </w:rPr>
        <w:t>平均</w:t>
      </w:r>
      <w:r>
        <w:rPr>
          <w:rFonts w:hint="eastAsia"/>
        </w:rPr>
        <w:t>2W</w:t>
      </w:r>
      <w:r>
        <w:rPr>
          <w:rFonts w:hint="eastAsia"/>
        </w:rPr>
        <w:t>工单量占用</w:t>
      </w:r>
      <w:r w:rsidR="00E77987">
        <w:rPr>
          <w:rFonts w:hint="eastAsia"/>
        </w:rPr>
        <w:t>200M</w:t>
      </w:r>
      <w:r w:rsidR="00E77987">
        <w:rPr>
          <w:rFonts w:hint="eastAsia"/>
        </w:rPr>
        <w:t>的磁盘空间</w:t>
      </w:r>
    </w:p>
    <w:p w14:paraId="0571570D" w14:textId="0CBA6E0E" w:rsidR="002C039E" w:rsidRDefault="002C039E" w:rsidP="000A097D">
      <w:r>
        <w:rPr>
          <w:rFonts w:hint="eastAsia"/>
        </w:rPr>
        <w:t>测试结果：</w:t>
      </w:r>
      <w:r>
        <w:rPr>
          <w:rFonts w:hint="eastAsia"/>
        </w:rPr>
        <w:t>20W</w:t>
      </w:r>
      <w:r>
        <w:rPr>
          <w:rFonts w:hint="eastAsia"/>
        </w:rPr>
        <w:t>工单量共占磁盘空间：</w:t>
      </w:r>
      <w:r>
        <w:rPr>
          <w:rFonts w:hint="eastAsia"/>
        </w:rPr>
        <w:t>1.26G</w:t>
      </w:r>
    </w:p>
    <w:p w14:paraId="01393BB8" w14:textId="6E513CF9" w:rsidR="00353A29" w:rsidRDefault="00353A29" w:rsidP="00353A29">
      <w:r>
        <w:rPr>
          <w:rFonts w:hint="eastAsia"/>
        </w:rPr>
        <w:t>初始化环境：</w:t>
      </w:r>
    </w:p>
    <w:p w14:paraId="0BB4A6DD" w14:textId="77777777" w:rsidR="00353A29" w:rsidRDefault="00353A29" w:rsidP="00353A29">
      <w:r>
        <w:rPr>
          <w:noProof/>
        </w:rPr>
        <w:drawing>
          <wp:inline distT="0" distB="0" distL="0" distR="0" wp14:anchorId="2A17F5C3" wp14:editId="743C0597">
            <wp:extent cx="5274945" cy="26168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AADD" w14:textId="7382A5A4" w:rsidR="00353A29" w:rsidRDefault="00353A29" w:rsidP="00353A29"/>
    <w:p w14:paraId="0E239B38" w14:textId="77777777" w:rsidR="00353A29" w:rsidRDefault="00353A29" w:rsidP="00353A29">
      <w:r>
        <w:rPr>
          <w:noProof/>
        </w:rPr>
        <w:drawing>
          <wp:inline distT="0" distB="0" distL="0" distR="0" wp14:anchorId="3DAF6432" wp14:editId="0CA3B333">
            <wp:extent cx="2828925" cy="8191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74A6" w14:textId="77777777" w:rsidR="00353A29" w:rsidRDefault="00353A29" w:rsidP="00353A29"/>
    <w:p w14:paraId="216B04B2" w14:textId="34759D6B" w:rsidR="00CB4B20" w:rsidRDefault="00CB4B20" w:rsidP="00353A29">
      <w:r>
        <w:rPr>
          <w:rFonts w:hint="eastAsia"/>
        </w:rPr>
        <w:lastRenderedPageBreak/>
        <w:t>说明：</w:t>
      </w:r>
    </w:p>
    <w:p w14:paraId="1F24F142" w14:textId="5D1B8786" w:rsidR="00CB4B20" w:rsidRDefault="00CB4B20" w:rsidP="00353A29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占用空间：</w:t>
      </w:r>
      <w:r>
        <w:rPr>
          <w:rFonts w:hint="eastAsia"/>
        </w:rPr>
        <w:t>210</w:t>
      </w:r>
      <w:r>
        <w:t>M</w:t>
      </w:r>
    </w:p>
    <w:p w14:paraId="4775A4DB" w14:textId="368101C7" w:rsidR="00CB4B20" w:rsidRDefault="00CB4B20" w:rsidP="00353A29"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占用空间：</w:t>
      </w:r>
      <w:r>
        <w:rPr>
          <w:rFonts w:hint="eastAsia"/>
        </w:rPr>
        <w:t>303</w:t>
      </w:r>
      <w:r>
        <w:t>M</w:t>
      </w:r>
    </w:p>
    <w:p w14:paraId="269DC250" w14:textId="2A8D3AD8" w:rsidR="00353A29" w:rsidRDefault="00CB4B20" w:rsidP="00152CC3">
      <w:r>
        <w:rPr>
          <w:rFonts w:hint="eastAsia"/>
        </w:rPr>
        <w:t>20</w:t>
      </w:r>
      <w:r>
        <w:t>W</w:t>
      </w:r>
      <w:r>
        <w:rPr>
          <w:rFonts w:hint="eastAsia"/>
        </w:rPr>
        <w:t>工单量：</w:t>
      </w:r>
    </w:p>
    <w:p w14:paraId="07173B40" w14:textId="5BB3D3A5" w:rsidR="00CB4B20" w:rsidRDefault="00846C73" w:rsidP="00152CC3">
      <w:r>
        <w:rPr>
          <w:noProof/>
        </w:rPr>
        <w:drawing>
          <wp:inline distT="0" distB="0" distL="0" distR="0" wp14:anchorId="1CCB37B6" wp14:editId="3B2501A2">
            <wp:extent cx="349567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D520" w14:textId="491258B8" w:rsidR="00CB4B20" w:rsidRDefault="00CB4B20" w:rsidP="00152CC3">
      <w:pPr>
        <w:rPr>
          <w:noProof/>
        </w:rPr>
      </w:pPr>
    </w:p>
    <w:p w14:paraId="5FE26B93" w14:textId="77777777" w:rsidR="00846C73" w:rsidRDefault="00846C73" w:rsidP="00152CC3"/>
    <w:p w14:paraId="656AF8B6" w14:textId="4C8AFBF4" w:rsidR="00152CC3" w:rsidRDefault="00846C73" w:rsidP="00152CC3">
      <w:r>
        <w:rPr>
          <w:noProof/>
        </w:rPr>
        <w:drawing>
          <wp:inline distT="0" distB="0" distL="0" distR="0" wp14:anchorId="0AF09D4E" wp14:editId="4BCF6EC2">
            <wp:extent cx="2771775" cy="9906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52B4" w14:textId="04DDB10E" w:rsidR="00152CC3" w:rsidRDefault="00CB4B20" w:rsidP="00152CC3">
      <w:r>
        <w:rPr>
          <w:rFonts w:hint="eastAsia"/>
        </w:rPr>
        <w:t>说明：</w:t>
      </w:r>
    </w:p>
    <w:p w14:paraId="47DE0FBF" w14:textId="5BA07925" w:rsidR="00CB4B20" w:rsidRDefault="00CB4B20" w:rsidP="00152CC3">
      <w:r>
        <w:rPr>
          <w:rFonts w:hint="eastAsia"/>
        </w:rPr>
        <w:t>MYSQL</w:t>
      </w:r>
      <w:r>
        <w:rPr>
          <w:rFonts w:hint="eastAsia"/>
        </w:rPr>
        <w:t>占用空间：</w:t>
      </w:r>
      <w:r>
        <w:rPr>
          <w:rFonts w:hint="eastAsia"/>
        </w:rPr>
        <w:t>7</w:t>
      </w:r>
      <w:r>
        <w:t>G</w:t>
      </w:r>
    </w:p>
    <w:p w14:paraId="2777EEA0" w14:textId="4D89EC9E" w:rsidR="00CB4B20" w:rsidRDefault="00CB4B20" w:rsidP="00152CC3"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占用空间：</w:t>
      </w:r>
      <w:r>
        <w:rPr>
          <w:rFonts w:hint="eastAsia"/>
        </w:rPr>
        <w:t>513</w:t>
      </w:r>
      <w:r>
        <w:t>M</w:t>
      </w:r>
    </w:p>
    <w:p w14:paraId="3F473F91" w14:textId="6761AE20" w:rsidR="00CB4B20" w:rsidRDefault="00CB4B20" w:rsidP="00152CC3"/>
    <w:p w14:paraId="72B69BA7" w14:textId="69FD4C49" w:rsidR="00CB4B20" w:rsidRPr="008E1AA0" w:rsidRDefault="00CB4B20" w:rsidP="00152CC3">
      <w:pPr>
        <w:rPr>
          <w:color w:val="0070C0"/>
        </w:rPr>
      </w:pPr>
      <w:r w:rsidRPr="008E1AA0">
        <w:rPr>
          <w:rFonts w:hint="eastAsia"/>
          <w:color w:val="0070C0"/>
        </w:rPr>
        <w:t>结论：</w:t>
      </w:r>
    </w:p>
    <w:p w14:paraId="356486F4" w14:textId="02BE55A3" w:rsidR="00CB4B20" w:rsidRPr="008E1AA0" w:rsidRDefault="00CB4B20" w:rsidP="00152CC3">
      <w:pPr>
        <w:rPr>
          <w:color w:val="0070C0"/>
        </w:rPr>
      </w:pPr>
      <w:r w:rsidRPr="008E1AA0">
        <w:rPr>
          <w:rFonts w:hint="eastAsia"/>
          <w:color w:val="0070C0"/>
        </w:rPr>
        <w:t>20</w:t>
      </w:r>
      <w:r w:rsidRPr="008E1AA0">
        <w:rPr>
          <w:color w:val="0070C0"/>
        </w:rPr>
        <w:t>W</w:t>
      </w:r>
      <w:r w:rsidRPr="008E1AA0">
        <w:rPr>
          <w:rFonts w:hint="eastAsia"/>
          <w:color w:val="0070C0"/>
        </w:rPr>
        <w:t>工单量</w:t>
      </w:r>
    </w:p>
    <w:p w14:paraId="5AE8001E" w14:textId="195AE0CB" w:rsidR="00CB4B20" w:rsidRPr="008E1AA0" w:rsidRDefault="00CB4B20" w:rsidP="00152CC3">
      <w:pPr>
        <w:rPr>
          <w:color w:val="0070C0"/>
        </w:rPr>
      </w:pPr>
      <w:r w:rsidRPr="008E1AA0">
        <w:rPr>
          <w:rFonts w:hint="eastAsia"/>
          <w:color w:val="0070C0"/>
        </w:rPr>
        <w:t>MySQL</w:t>
      </w:r>
      <w:r w:rsidRPr="008E1AA0">
        <w:rPr>
          <w:rFonts w:hint="eastAsia"/>
          <w:color w:val="0070C0"/>
        </w:rPr>
        <w:t>占用空间：约</w:t>
      </w:r>
      <w:r w:rsidRPr="008E1AA0">
        <w:rPr>
          <w:rFonts w:hint="eastAsia"/>
          <w:color w:val="0070C0"/>
        </w:rPr>
        <w:t>6.8</w:t>
      </w:r>
      <w:r w:rsidRPr="008E1AA0">
        <w:rPr>
          <w:color w:val="0070C0"/>
        </w:rPr>
        <w:t>G</w:t>
      </w:r>
    </w:p>
    <w:p w14:paraId="5019C978" w14:textId="69267C23" w:rsidR="00CB4B20" w:rsidRPr="008E1AA0" w:rsidRDefault="00CB4B20" w:rsidP="00152CC3">
      <w:pPr>
        <w:rPr>
          <w:color w:val="0070C0"/>
        </w:rPr>
      </w:pPr>
      <w:proofErr w:type="spellStart"/>
      <w:r w:rsidRPr="008E1AA0">
        <w:rPr>
          <w:color w:val="0070C0"/>
        </w:rPr>
        <w:lastRenderedPageBreak/>
        <w:t>M</w:t>
      </w:r>
      <w:r w:rsidRPr="008E1AA0">
        <w:rPr>
          <w:rFonts w:hint="eastAsia"/>
          <w:color w:val="0070C0"/>
        </w:rPr>
        <w:t>ongodb</w:t>
      </w:r>
      <w:proofErr w:type="spellEnd"/>
      <w:r w:rsidRPr="008E1AA0">
        <w:rPr>
          <w:rFonts w:hint="eastAsia"/>
          <w:color w:val="0070C0"/>
        </w:rPr>
        <w:t>占用空间：</w:t>
      </w:r>
      <w:r w:rsidRPr="008E1AA0">
        <w:rPr>
          <w:rFonts w:hint="eastAsia"/>
          <w:color w:val="0070C0"/>
        </w:rPr>
        <w:t>210</w:t>
      </w:r>
      <w:r w:rsidRPr="008E1AA0">
        <w:rPr>
          <w:color w:val="0070C0"/>
        </w:rPr>
        <w:t>M</w:t>
      </w:r>
    </w:p>
    <w:p w14:paraId="18EABF5D" w14:textId="173D9709" w:rsidR="00685C78" w:rsidRPr="008E1AA0" w:rsidRDefault="00CB4B20" w:rsidP="00152CC3">
      <w:pPr>
        <w:rPr>
          <w:color w:val="0070C0"/>
        </w:rPr>
      </w:pPr>
      <w:r w:rsidRPr="008E1AA0">
        <w:rPr>
          <w:rFonts w:hint="eastAsia"/>
          <w:color w:val="0070C0"/>
        </w:rPr>
        <w:t>注：</w:t>
      </w:r>
      <w:r w:rsidR="00685C78" w:rsidRPr="008E1AA0">
        <w:rPr>
          <w:rFonts w:hint="eastAsia"/>
          <w:color w:val="0070C0"/>
        </w:rPr>
        <w:t>（目前的</w:t>
      </w:r>
      <w:r w:rsidR="00685C78" w:rsidRPr="008E1AA0">
        <w:rPr>
          <w:rFonts w:hint="eastAsia"/>
          <w:color w:val="0070C0"/>
        </w:rPr>
        <w:t>20</w:t>
      </w:r>
      <w:r w:rsidR="00685C78" w:rsidRPr="008E1AA0">
        <w:rPr>
          <w:color w:val="0070C0"/>
        </w:rPr>
        <w:t>W</w:t>
      </w:r>
      <w:r w:rsidR="00685C78" w:rsidRPr="008E1AA0">
        <w:rPr>
          <w:rFonts w:hint="eastAsia"/>
          <w:color w:val="0070C0"/>
        </w:rPr>
        <w:t>数据只是</w:t>
      </w:r>
      <w:r w:rsidR="00685C78" w:rsidRPr="008E1AA0">
        <w:rPr>
          <w:rFonts w:hint="eastAsia"/>
          <w:color w:val="0070C0"/>
        </w:rPr>
        <w:t xml:space="preserve"> </w:t>
      </w:r>
      <w:r w:rsidR="00685C78" w:rsidRPr="008E1AA0">
        <w:rPr>
          <w:rFonts w:hint="eastAsia"/>
          <w:color w:val="0070C0"/>
        </w:rPr>
        <w:t>简单的创建工单数据）</w:t>
      </w:r>
    </w:p>
    <w:p w14:paraId="047532A5" w14:textId="561258EF" w:rsidR="00CB4B20" w:rsidRPr="008E1AA0" w:rsidRDefault="00CB4B20" w:rsidP="00152CC3">
      <w:pPr>
        <w:rPr>
          <w:color w:val="0070C0"/>
        </w:rPr>
      </w:pPr>
      <w:r w:rsidRPr="008E1AA0">
        <w:rPr>
          <w:rFonts w:hint="eastAsia"/>
          <w:color w:val="0070C0"/>
        </w:rPr>
        <w:t>目前</w:t>
      </w:r>
      <w:proofErr w:type="spellStart"/>
      <w:r w:rsidRPr="008E1AA0">
        <w:rPr>
          <w:rFonts w:hint="eastAsia"/>
          <w:color w:val="0070C0"/>
        </w:rPr>
        <w:t>mongodb</w:t>
      </w:r>
      <w:proofErr w:type="spellEnd"/>
      <w:r w:rsidRPr="008E1AA0">
        <w:rPr>
          <w:rFonts w:hint="eastAsia"/>
          <w:color w:val="0070C0"/>
        </w:rPr>
        <w:t>中只存有创建工单的动态</w:t>
      </w:r>
    </w:p>
    <w:p w14:paraId="0549D6AC" w14:textId="36B2C309" w:rsidR="00685C78" w:rsidRPr="008E1AA0" w:rsidRDefault="00685C78" w:rsidP="00152CC3">
      <w:pPr>
        <w:rPr>
          <w:color w:val="0070C0"/>
        </w:rPr>
      </w:pPr>
      <w:proofErr w:type="spellStart"/>
      <w:r w:rsidRPr="008E1AA0">
        <w:rPr>
          <w:color w:val="0070C0"/>
        </w:rPr>
        <w:t>M</w:t>
      </w:r>
      <w:r w:rsidRPr="008E1AA0">
        <w:rPr>
          <w:rFonts w:hint="eastAsia"/>
          <w:color w:val="0070C0"/>
        </w:rPr>
        <w:t>ysql</w:t>
      </w:r>
      <w:proofErr w:type="spellEnd"/>
      <w:r w:rsidRPr="008E1AA0">
        <w:rPr>
          <w:rFonts w:hint="eastAsia"/>
          <w:color w:val="0070C0"/>
        </w:rPr>
        <w:t>中的数据只是</w:t>
      </w:r>
      <w:r w:rsidRPr="008E1AA0">
        <w:rPr>
          <w:rFonts w:hint="eastAsia"/>
          <w:color w:val="0070C0"/>
        </w:rPr>
        <w:t xml:space="preserve"> </w:t>
      </w:r>
      <w:r w:rsidRPr="008E1AA0">
        <w:rPr>
          <w:rFonts w:hint="eastAsia"/>
          <w:color w:val="0070C0"/>
        </w:rPr>
        <w:t>创建简单工单的数据</w:t>
      </w:r>
    </w:p>
    <w:p w14:paraId="7B2F3BAF" w14:textId="6A0A9106" w:rsidR="00152CC3" w:rsidRPr="000A097D" w:rsidRDefault="00152CC3" w:rsidP="000A097D"/>
    <w:p w14:paraId="32F2CEA0" w14:textId="211A5F61" w:rsidR="00F850E2" w:rsidRDefault="00C21E7D" w:rsidP="00C21E7D">
      <w:pPr>
        <w:pStyle w:val="3"/>
      </w:pPr>
      <w:bookmarkStart w:id="23" w:name="_Toc491103710"/>
      <w:r>
        <w:rPr>
          <w:rFonts w:hint="eastAsia"/>
        </w:rPr>
        <w:t>CPU</w:t>
      </w:r>
      <w:r w:rsidR="00F850E2">
        <w:rPr>
          <w:rFonts w:hint="eastAsia"/>
        </w:rPr>
        <w:t>使用</w:t>
      </w:r>
      <w:bookmarkEnd w:id="23"/>
    </w:p>
    <w:p w14:paraId="564D73EA" w14:textId="0B2A17A2" w:rsidR="006B4DFB" w:rsidRDefault="00994439" w:rsidP="00846C73">
      <w:pPr>
        <w:pStyle w:val="4"/>
      </w:pPr>
      <w:r>
        <w:rPr>
          <w:rFonts w:hint="eastAsia"/>
        </w:rPr>
        <w:t>并发创建工单</w:t>
      </w:r>
    </w:p>
    <w:p w14:paraId="68D94D9C" w14:textId="6C0814E7" w:rsidR="00846C73" w:rsidRDefault="00846C73" w:rsidP="00846C73">
      <w:r>
        <w:rPr>
          <w:noProof/>
        </w:rPr>
        <w:drawing>
          <wp:inline distT="0" distB="0" distL="0" distR="0" wp14:anchorId="409F7394" wp14:editId="4C0A18A6">
            <wp:extent cx="5274945" cy="18605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E3B2" w14:textId="7EA102CB" w:rsidR="00846C73" w:rsidRPr="008E1AA0" w:rsidRDefault="00846C73" w:rsidP="00846C73">
      <w:pPr>
        <w:rPr>
          <w:color w:val="0070C0"/>
        </w:rPr>
      </w:pPr>
      <w:proofErr w:type="spellStart"/>
      <w:r w:rsidRPr="008E1AA0">
        <w:rPr>
          <w:color w:val="0070C0"/>
        </w:rPr>
        <w:t>M</w:t>
      </w:r>
      <w:r w:rsidRPr="008E1AA0">
        <w:rPr>
          <w:rFonts w:hint="eastAsia"/>
          <w:color w:val="0070C0"/>
        </w:rPr>
        <w:t>ongodb</w:t>
      </w:r>
      <w:proofErr w:type="spellEnd"/>
      <w:r w:rsidRPr="008E1AA0">
        <w:rPr>
          <w:rFonts w:hint="eastAsia"/>
          <w:color w:val="0070C0"/>
        </w:rPr>
        <w:t>进程的</w:t>
      </w:r>
      <w:proofErr w:type="spellStart"/>
      <w:r w:rsidRPr="008E1AA0">
        <w:rPr>
          <w:rFonts w:hint="eastAsia"/>
          <w:color w:val="0070C0"/>
        </w:rPr>
        <w:t>cpu</w:t>
      </w:r>
      <w:proofErr w:type="spellEnd"/>
      <w:r w:rsidRPr="008E1AA0">
        <w:rPr>
          <w:rFonts w:hint="eastAsia"/>
          <w:color w:val="0070C0"/>
        </w:rPr>
        <w:t>占有率很高</w:t>
      </w:r>
    </w:p>
    <w:p w14:paraId="451BCF79" w14:textId="48675047" w:rsidR="009C40BF" w:rsidRDefault="00994439" w:rsidP="00704820">
      <w:pPr>
        <w:pStyle w:val="4"/>
      </w:pPr>
      <w:r>
        <w:rPr>
          <w:rFonts w:hint="eastAsia"/>
        </w:rPr>
        <w:t>并发查询工单</w:t>
      </w:r>
    </w:p>
    <w:p w14:paraId="4826C214" w14:textId="4FB1D567" w:rsidR="00704820" w:rsidRDefault="009C40BF" w:rsidP="00CA679C">
      <w:r>
        <w:rPr>
          <w:noProof/>
        </w:rPr>
        <w:lastRenderedPageBreak/>
        <w:drawing>
          <wp:inline distT="0" distB="0" distL="0" distR="0" wp14:anchorId="4458976C" wp14:editId="398FC4C2">
            <wp:extent cx="5274945" cy="41694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C035" w14:textId="2C72C786" w:rsidR="00846C73" w:rsidRPr="008E1AA0" w:rsidRDefault="00846C73" w:rsidP="00CA679C">
      <w:pPr>
        <w:rPr>
          <w:color w:val="0070C0"/>
        </w:rPr>
      </w:pPr>
      <w:r w:rsidRPr="008E1AA0">
        <w:rPr>
          <w:rFonts w:hint="eastAsia"/>
          <w:color w:val="0070C0"/>
        </w:rPr>
        <w:t>MySQL</w:t>
      </w:r>
      <w:r w:rsidRPr="008E1AA0">
        <w:rPr>
          <w:rFonts w:hint="eastAsia"/>
          <w:color w:val="0070C0"/>
        </w:rPr>
        <w:t>的</w:t>
      </w:r>
      <w:proofErr w:type="spellStart"/>
      <w:r w:rsidRPr="008E1AA0">
        <w:rPr>
          <w:rFonts w:hint="eastAsia"/>
          <w:color w:val="0070C0"/>
        </w:rPr>
        <w:t>cpu</w:t>
      </w:r>
      <w:proofErr w:type="spellEnd"/>
      <w:r w:rsidRPr="008E1AA0">
        <w:rPr>
          <w:rFonts w:hint="eastAsia"/>
          <w:color w:val="0070C0"/>
        </w:rPr>
        <w:t>占用率很高</w:t>
      </w:r>
    </w:p>
    <w:sectPr w:rsidR="00846C73" w:rsidRPr="008E1AA0" w:rsidSect="0000591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CB278" w14:textId="77777777" w:rsidR="00C13709" w:rsidRDefault="00C13709">
      <w:pPr>
        <w:ind w:firstLine="480"/>
      </w:pPr>
      <w:r>
        <w:separator/>
      </w:r>
    </w:p>
    <w:p w14:paraId="3597928A" w14:textId="77777777" w:rsidR="00C13709" w:rsidRDefault="00C13709">
      <w:pPr>
        <w:ind w:firstLine="480"/>
      </w:pPr>
    </w:p>
    <w:p w14:paraId="12DD9605" w14:textId="77777777" w:rsidR="00C13709" w:rsidRDefault="00C13709"/>
    <w:p w14:paraId="59D10825" w14:textId="77777777" w:rsidR="00C13709" w:rsidRDefault="00C13709"/>
    <w:p w14:paraId="43325479" w14:textId="77777777" w:rsidR="00C13709" w:rsidRDefault="00C13709"/>
    <w:p w14:paraId="7CDF8869" w14:textId="77777777" w:rsidR="00C13709" w:rsidRDefault="00C13709"/>
  </w:endnote>
  <w:endnote w:type="continuationSeparator" w:id="0">
    <w:p w14:paraId="417F118C" w14:textId="77777777" w:rsidR="00C13709" w:rsidRDefault="00C13709">
      <w:pPr>
        <w:ind w:firstLine="480"/>
      </w:pPr>
      <w:r>
        <w:continuationSeparator/>
      </w:r>
    </w:p>
    <w:p w14:paraId="42D101C6" w14:textId="77777777" w:rsidR="00C13709" w:rsidRDefault="00C13709">
      <w:pPr>
        <w:ind w:firstLine="480"/>
      </w:pPr>
    </w:p>
    <w:p w14:paraId="673DE191" w14:textId="77777777" w:rsidR="00C13709" w:rsidRDefault="00C13709"/>
    <w:p w14:paraId="4C03734F" w14:textId="77777777" w:rsidR="00C13709" w:rsidRDefault="00C13709"/>
    <w:p w14:paraId="3B6B6C4D" w14:textId="77777777" w:rsidR="00C13709" w:rsidRDefault="00C13709"/>
    <w:p w14:paraId="23268E35" w14:textId="77777777" w:rsidR="00C13709" w:rsidRDefault="00C137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678D4" w14:textId="77777777" w:rsidR="00CB4B20" w:rsidRDefault="00CB4B2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D0B43" w14:textId="5807DB3E" w:rsidR="00CB4B20" w:rsidRPr="00436564" w:rsidRDefault="00CB4B20" w:rsidP="00436564">
    <w:pPr>
      <w:pStyle w:val="a8"/>
    </w:pPr>
    <w:r w:rsidRPr="00436564">
      <w:rPr>
        <w:rStyle w:val="a9"/>
        <w:rFonts w:ascii="Arial Unicode MS" w:eastAsia="微软雅黑"/>
        <w:b w:val="0"/>
      </w:rPr>
      <w:t>杭州</w:t>
    </w:r>
    <w:proofErr w:type="gramStart"/>
    <w:r w:rsidRPr="00436564">
      <w:rPr>
        <w:rStyle w:val="a9"/>
        <w:rFonts w:ascii="Arial Unicode MS" w:eastAsia="微软雅黑"/>
        <w:b w:val="0"/>
      </w:rPr>
      <w:t>优云软件</w:t>
    </w:r>
    <w:proofErr w:type="gramEnd"/>
    <w:r w:rsidRPr="00436564">
      <w:rPr>
        <w:rStyle w:val="a9"/>
        <w:rFonts w:ascii="Arial Unicode MS" w:eastAsia="微软雅黑"/>
        <w:b w:val="0"/>
      </w:rPr>
      <w:t>有限公司</w:t>
    </w:r>
    <w:r w:rsidRPr="00436564">
      <w:rPr>
        <w:rStyle w:val="a9"/>
        <w:rFonts w:ascii="Arial Unicode MS" w:eastAsia="微软雅黑"/>
        <w:b w:val="0"/>
      </w:rPr>
      <w:tab/>
      <w:t>UYUN</w:t>
    </w:r>
    <w:r w:rsidRPr="00436564">
      <w:rPr>
        <w:rStyle w:val="a9"/>
        <w:rFonts w:ascii="Arial Unicode MS" w:eastAsia="微软雅黑" w:hint="eastAsia"/>
        <w:b w:val="0"/>
      </w:rPr>
      <w:t>.</w:t>
    </w:r>
    <w:r w:rsidRPr="00436564">
      <w:rPr>
        <w:rStyle w:val="a9"/>
        <w:rFonts w:ascii="Arial Unicode MS" w:eastAsia="微软雅黑"/>
        <w:b w:val="0"/>
      </w:rPr>
      <w:t>CN</w:t>
    </w:r>
    <w:r>
      <w:rPr>
        <w:rStyle w:val="a9"/>
        <w:rFonts w:ascii="Arial Unicode MS" w:eastAsia="微软雅黑"/>
        <w:b w:val="0"/>
      </w:rPr>
      <w:tab/>
    </w:r>
    <w:r w:rsidRPr="00436564">
      <w:rPr>
        <w:rStyle w:val="a9"/>
        <w:rFonts w:ascii="Arial Unicode MS" w:eastAsia="微软雅黑" w:hint="eastAsia"/>
        <w:b w:val="0"/>
      </w:rPr>
      <w:t>第</w:t>
    </w:r>
    <w:r w:rsidRPr="00436564">
      <w:rPr>
        <w:rStyle w:val="a9"/>
        <w:rFonts w:ascii="Arial Unicode MS" w:eastAsia="微软雅黑" w:hint="eastAsia"/>
        <w:b w:val="0"/>
      </w:rPr>
      <w:t xml:space="preserve"> </w:t>
    </w:r>
    <w:r w:rsidRPr="00436564">
      <w:rPr>
        <w:rStyle w:val="a9"/>
        <w:rFonts w:ascii="Arial Unicode MS" w:eastAsia="微软雅黑"/>
        <w:b w:val="0"/>
        <w:noProof/>
      </w:rPr>
      <w:fldChar w:fldCharType="begin"/>
    </w:r>
    <w:r w:rsidRPr="00436564">
      <w:rPr>
        <w:rStyle w:val="a9"/>
        <w:rFonts w:ascii="Arial Unicode MS" w:eastAsia="微软雅黑"/>
        <w:b w:val="0"/>
        <w:noProof/>
      </w:rPr>
      <w:instrText xml:space="preserve">PAGE  </w:instrText>
    </w:r>
    <w:r w:rsidRPr="00436564">
      <w:rPr>
        <w:rStyle w:val="a9"/>
        <w:rFonts w:ascii="Arial Unicode MS" w:eastAsia="微软雅黑"/>
        <w:b w:val="0"/>
        <w:noProof/>
      </w:rPr>
      <w:fldChar w:fldCharType="separate"/>
    </w:r>
    <w:r w:rsidR="00A5622C">
      <w:rPr>
        <w:rStyle w:val="a9"/>
        <w:rFonts w:ascii="Arial Unicode MS" w:eastAsia="微软雅黑"/>
        <w:b w:val="0"/>
        <w:noProof/>
      </w:rPr>
      <w:t>12</w:t>
    </w:r>
    <w:r w:rsidRPr="00436564">
      <w:rPr>
        <w:rStyle w:val="a9"/>
        <w:rFonts w:ascii="Arial Unicode MS" w:eastAsia="微软雅黑"/>
        <w:b w:val="0"/>
        <w:noProof/>
      </w:rPr>
      <w:fldChar w:fldCharType="end"/>
    </w:r>
    <w:r w:rsidRPr="00436564">
      <w:rPr>
        <w:rStyle w:val="a9"/>
        <w:rFonts w:ascii="Arial Unicode MS" w:eastAsia="微软雅黑" w:hint="eastAsia"/>
        <w:b w:val="0"/>
      </w:rPr>
      <w:t xml:space="preserve"> </w:t>
    </w:r>
    <w:r w:rsidRPr="00436564">
      <w:rPr>
        <w:rStyle w:val="a9"/>
        <w:rFonts w:ascii="Arial Unicode MS" w:eastAsia="微软雅黑" w:hint="eastAsia"/>
        <w:b w:val="0"/>
      </w:rPr>
      <w:t>页</w:t>
    </w:r>
    <w:r>
      <w:rPr>
        <w:rStyle w:val="a9"/>
        <w:rFonts w:ascii="Arial Unicode MS" w:eastAsia="微软雅黑" w:hint="eastAsia"/>
        <w:b w:val="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CA14E" w14:textId="77777777" w:rsidR="00CB4B20" w:rsidRDefault="00CB4B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2A7C3" w14:textId="77777777" w:rsidR="00C13709" w:rsidRDefault="00C13709">
      <w:pPr>
        <w:ind w:firstLine="480"/>
      </w:pPr>
      <w:r>
        <w:rPr>
          <w:rStyle w:val="a9"/>
          <w:rFonts w:hAnsi="新宋体"/>
          <w:szCs w:val="21"/>
        </w:rPr>
        <w:fldChar w:fldCharType="begin"/>
      </w:r>
      <w:r>
        <w:rPr>
          <w:rStyle w:val="a9"/>
          <w:rFonts w:hAnsi="新宋体"/>
          <w:szCs w:val="21"/>
        </w:rPr>
        <w:instrText xml:space="preserve"> NUMPAGES </w:instrText>
      </w:r>
      <w:r>
        <w:rPr>
          <w:rStyle w:val="a9"/>
          <w:rFonts w:hAnsi="新宋体"/>
          <w:szCs w:val="21"/>
        </w:rPr>
        <w:fldChar w:fldCharType="separate"/>
      </w:r>
      <w:r>
        <w:rPr>
          <w:rStyle w:val="a9"/>
          <w:rFonts w:hAnsi="新宋体"/>
          <w:noProof/>
          <w:szCs w:val="21"/>
        </w:rPr>
        <w:t>18</w:t>
      </w:r>
      <w:r>
        <w:rPr>
          <w:rStyle w:val="a9"/>
          <w:rFonts w:hAnsi="新宋体"/>
          <w:szCs w:val="21"/>
        </w:rPr>
        <w:fldChar w:fldCharType="end"/>
      </w:r>
      <w:r>
        <w:separator/>
      </w:r>
    </w:p>
    <w:p w14:paraId="4EBA9358" w14:textId="77777777" w:rsidR="00C13709" w:rsidRDefault="00C13709">
      <w:pPr>
        <w:ind w:firstLine="480"/>
      </w:pPr>
    </w:p>
    <w:p w14:paraId="66B376F3" w14:textId="77777777" w:rsidR="00C13709" w:rsidRDefault="00C13709"/>
    <w:p w14:paraId="0DE73C45" w14:textId="77777777" w:rsidR="00C13709" w:rsidRDefault="00C13709"/>
    <w:p w14:paraId="7AFFDD6F" w14:textId="77777777" w:rsidR="00C13709" w:rsidRDefault="00C13709"/>
    <w:p w14:paraId="44DED845" w14:textId="77777777" w:rsidR="00C13709" w:rsidRDefault="00C13709"/>
    <w:p w14:paraId="341BAD1A" w14:textId="77777777" w:rsidR="00C13709" w:rsidRDefault="00C13709"/>
  </w:footnote>
  <w:footnote w:type="continuationSeparator" w:id="0">
    <w:p w14:paraId="57BE9CE8" w14:textId="77777777" w:rsidR="00C13709" w:rsidRDefault="00C13709">
      <w:pPr>
        <w:ind w:firstLine="480"/>
      </w:pPr>
      <w:r>
        <w:continuationSeparator/>
      </w:r>
    </w:p>
    <w:p w14:paraId="4696537C" w14:textId="77777777" w:rsidR="00C13709" w:rsidRDefault="00C13709">
      <w:pPr>
        <w:ind w:firstLine="480"/>
      </w:pPr>
    </w:p>
    <w:p w14:paraId="100DA8C5" w14:textId="77777777" w:rsidR="00C13709" w:rsidRDefault="00C13709"/>
    <w:p w14:paraId="7710568B" w14:textId="77777777" w:rsidR="00C13709" w:rsidRDefault="00C13709"/>
    <w:p w14:paraId="48D50F8D" w14:textId="77777777" w:rsidR="00C13709" w:rsidRDefault="00C13709"/>
    <w:p w14:paraId="30C27435" w14:textId="77777777" w:rsidR="00C13709" w:rsidRDefault="00C137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E5759" w14:textId="77777777" w:rsidR="00CB4B20" w:rsidRDefault="00CB4B20" w:rsidP="00940301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5A3F1" w14:textId="77777777" w:rsidR="00CB4B20" w:rsidRPr="00436564" w:rsidRDefault="00CB4B20" w:rsidP="00D7556B">
    <w:pPr>
      <w:pStyle w:val="a6"/>
      <w:tabs>
        <w:tab w:val="clear" w:pos="4153"/>
        <w:tab w:val="clear" w:pos="8306"/>
        <w:tab w:val="left" w:pos="5970"/>
      </w:tabs>
      <w:spacing w:line="240" w:lineRule="auto"/>
      <w:jc w:val="left"/>
      <w:rPr>
        <w:rFonts w:ascii="微软雅黑" w:hAnsi="微软雅黑"/>
      </w:rPr>
    </w:pPr>
    <w:r>
      <w:rPr>
        <w:rFonts w:ascii="微软雅黑" w:hAnsi="微软雅黑" w:hint="eastAsia"/>
      </w:rPr>
      <w:t>UYUN-ISTM性能测试报告</w:t>
    </w:r>
    <w:r w:rsidRPr="00E06A12">
      <w:rPr>
        <w:rFonts w:ascii="微软雅黑" w:hAnsi="微软雅黑"/>
        <w:noProof/>
      </w:rPr>
      <w:drawing>
        <wp:anchor distT="0" distB="0" distL="114300" distR="114300" simplePos="0" relativeHeight="251659264" behindDoc="1" locked="0" layoutInCell="1" allowOverlap="1" wp14:anchorId="3D57F044" wp14:editId="71A93DD6">
          <wp:simplePos x="0" y="0"/>
          <wp:positionH relativeFrom="column">
            <wp:posOffset>4417060</wp:posOffset>
          </wp:positionH>
          <wp:positionV relativeFrom="paragraph">
            <wp:posOffset>47625</wp:posOffset>
          </wp:positionV>
          <wp:extent cx="774906" cy="144000"/>
          <wp:effectExtent l="0" t="0" r="0" b="0"/>
          <wp:wrapTight wrapText="bothSides">
            <wp:wrapPolygon edited="0">
              <wp:start x="0" y="0"/>
              <wp:lineTo x="0" y="20071"/>
              <wp:lineTo x="21246" y="20071"/>
              <wp:lineTo x="21246" y="0"/>
              <wp:lineTo x="17528" y="0"/>
              <wp:lineTo x="0" y="0"/>
            </wp:wrapPolygon>
          </wp:wrapTight>
          <wp:docPr id="30" name="图片 12" descr="D:\Broada\#2文档模板\优云UYUN_文档模板\uyu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roada\#2文档模板\优云UYUN_文档模板\uyun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906" cy="1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693FA" w14:textId="77777777" w:rsidR="00CB4B20" w:rsidRDefault="00CB4B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F26"/>
    <w:multiLevelType w:val="hybridMultilevel"/>
    <w:tmpl w:val="AA168F7A"/>
    <w:lvl w:ilvl="0" w:tplc="C184884E">
      <w:start w:val="1"/>
      <w:numFmt w:val="decimal"/>
      <w:pStyle w:val="a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B27839"/>
    <w:multiLevelType w:val="hybridMultilevel"/>
    <w:tmpl w:val="2DE04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9E7C66"/>
    <w:multiLevelType w:val="hybridMultilevel"/>
    <w:tmpl w:val="6C44E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9E5387"/>
    <w:multiLevelType w:val="multilevel"/>
    <w:tmpl w:val="56AEB1A2"/>
    <w:lvl w:ilvl="0">
      <w:start w:val="1"/>
      <w:numFmt w:val="chineseCountingThousand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00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04C7C19"/>
    <w:multiLevelType w:val="multilevel"/>
    <w:tmpl w:val="F790D1DE"/>
    <w:lvl w:ilvl="0">
      <w:start w:val="1"/>
      <w:numFmt w:val="decimal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ascii="Times New Roman" w:eastAsia="黑体" w:hAnsi="Times New Roman" w:hint="default"/>
        <w:b w:val="0"/>
        <w:i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color w:val="auto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黑体" w:hAnsi="Times New Roman"/>
        <w:color w:val="auto"/>
        <w:sz w:val="30"/>
        <w:szCs w:val="3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黑体" w:hAnsi="Times New Roman" w:hint="default"/>
        <w:b w:val="0"/>
        <w:i w:val="0"/>
        <w:color w:val="auto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eastAsia="黑体" w:hAnsi="Times New Roman" w:hint="default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eastAsia="黑体" w:hAnsi="Times New Roman"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B160BCC"/>
    <w:multiLevelType w:val="hybridMultilevel"/>
    <w:tmpl w:val="CB1EC9E2"/>
    <w:lvl w:ilvl="0" w:tplc="3C667EEC">
      <w:start w:val="1"/>
      <w:numFmt w:val="decimal"/>
      <w:pStyle w:val="a0"/>
      <w:lvlText w:val="图%1."/>
      <w:lvlJc w:val="left"/>
      <w:pPr>
        <w:ind w:left="42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87334FA"/>
    <w:multiLevelType w:val="hybridMultilevel"/>
    <w:tmpl w:val="4630F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  <w:lvlOverride w:ilvl="0">
      <w:lvl w:ilvl="0">
        <w:start w:val="1"/>
        <w:numFmt w:val="decimal"/>
        <w:pStyle w:val="1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activeWritingStyle w:appName="MSWord" w:lang="zh-CN" w:vendorID="64" w:dllVersion="0" w:nlCheck="1" w:checkStyle="1"/>
  <w:activeWritingStyle w:appName="MSWord" w:lang="en-US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4A6"/>
    <w:rsid w:val="00001403"/>
    <w:rsid w:val="00005913"/>
    <w:rsid w:val="00005FEC"/>
    <w:rsid w:val="0000730C"/>
    <w:rsid w:val="00007EA7"/>
    <w:rsid w:val="00016999"/>
    <w:rsid w:val="000209BC"/>
    <w:rsid w:val="0002152E"/>
    <w:rsid w:val="0002215E"/>
    <w:rsid w:val="00026978"/>
    <w:rsid w:val="00027E09"/>
    <w:rsid w:val="00031CDA"/>
    <w:rsid w:val="000327FF"/>
    <w:rsid w:val="00032FA1"/>
    <w:rsid w:val="00033578"/>
    <w:rsid w:val="000364E8"/>
    <w:rsid w:val="00036AAC"/>
    <w:rsid w:val="00040A78"/>
    <w:rsid w:val="00041433"/>
    <w:rsid w:val="0004239B"/>
    <w:rsid w:val="00044528"/>
    <w:rsid w:val="00046236"/>
    <w:rsid w:val="00047558"/>
    <w:rsid w:val="00047A8A"/>
    <w:rsid w:val="00047EB9"/>
    <w:rsid w:val="0005241D"/>
    <w:rsid w:val="00053507"/>
    <w:rsid w:val="00053713"/>
    <w:rsid w:val="0005385A"/>
    <w:rsid w:val="00053F40"/>
    <w:rsid w:val="0005680F"/>
    <w:rsid w:val="00062227"/>
    <w:rsid w:val="00063A03"/>
    <w:rsid w:val="000650C0"/>
    <w:rsid w:val="00067136"/>
    <w:rsid w:val="00074A56"/>
    <w:rsid w:val="00075142"/>
    <w:rsid w:val="00076F69"/>
    <w:rsid w:val="00076FF4"/>
    <w:rsid w:val="00081C85"/>
    <w:rsid w:val="00082123"/>
    <w:rsid w:val="000849BE"/>
    <w:rsid w:val="00084BF5"/>
    <w:rsid w:val="00086A8C"/>
    <w:rsid w:val="00086B4D"/>
    <w:rsid w:val="0008783F"/>
    <w:rsid w:val="00087955"/>
    <w:rsid w:val="00090056"/>
    <w:rsid w:val="00090FA2"/>
    <w:rsid w:val="00092E3A"/>
    <w:rsid w:val="00097E46"/>
    <w:rsid w:val="000A097D"/>
    <w:rsid w:val="000A0E76"/>
    <w:rsid w:val="000A114E"/>
    <w:rsid w:val="000A1C86"/>
    <w:rsid w:val="000A62C0"/>
    <w:rsid w:val="000A73FA"/>
    <w:rsid w:val="000B03FB"/>
    <w:rsid w:val="000B5426"/>
    <w:rsid w:val="000B7597"/>
    <w:rsid w:val="000C17BB"/>
    <w:rsid w:val="000C2976"/>
    <w:rsid w:val="000C42B8"/>
    <w:rsid w:val="000C42CA"/>
    <w:rsid w:val="000C437A"/>
    <w:rsid w:val="000C5AE5"/>
    <w:rsid w:val="000C617B"/>
    <w:rsid w:val="000C69BC"/>
    <w:rsid w:val="000D055A"/>
    <w:rsid w:val="000D081D"/>
    <w:rsid w:val="000D0EEA"/>
    <w:rsid w:val="000D6E41"/>
    <w:rsid w:val="000D709A"/>
    <w:rsid w:val="000D77AF"/>
    <w:rsid w:val="000E0819"/>
    <w:rsid w:val="000E0BF5"/>
    <w:rsid w:val="000E104C"/>
    <w:rsid w:val="000E19A8"/>
    <w:rsid w:val="000E2D99"/>
    <w:rsid w:val="000E32B3"/>
    <w:rsid w:val="000E3300"/>
    <w:rsid w:val="000E45C8"/>
    <w:rsid w:val="000E52FD"/>
    <w:rsid w:val="000E60B8"/>
    <w:rsid w:val="000F06F4"/>
    <w:rsid w:val="000F0A0A"/>
    <w:rsid w:val="000F0ADE"/>
    <w:rsid w:val="000F1D82"/>
    <w:rsid w:val="000F4294"/>
    <w:rsid w:val="00103926"/>
    <w:rsid w:val="00103E54"/>
    <w:rsid w:val="00105ADF"/>
    <w:rsid w:val="00107130"/>
    <w:rsid w:val="00111526"/>
    <w:rsid w:val="001119D6"/>
    <w:rsid w:val="00111A6E"/>
    <w:rsid w:val="001134A6"/>
    <w:rsid w:val="00117B5D"/>
    <w:rsid w:val="001241BE"/>
    <w:rsid w:val="00124759"/>
    <w:rsid w:val="00126A95"/>
    <w:rsid w:val="00127FFA"/>
    <w:rsid w:val="00137CFB"/>
    <w:rsid w:val="001402E1"/>
    <w:rsid w:val="00141290"/>
    <w:rsid w:val="001433BC"/>
    <w:rsid w:val="001451FA"/>
    <w:rsid w:val="001462F0"/>
    <w:rsid w:val="00147796"/>
    <w:rsid w:val="00150C27"/>
    <w:rsid w:val="001524CC"/>
    <w:rsid w:val="00152CC3"/>
    <w:rsid w:val="001546F1"/>
    <w:rsid w:val="00155481"/>
    <w:rsid w:val="001614CC"/>
    <w:rsid w:val="00161C65"/>
    <w:rsid w:val="00163C2A"/>
    <w:rsid w:val="00163F95"/>
    <w:rsid w:val="00165278"/>
    <w:rsid w:val="00165FBC"/>
    <w:rsid w:val="001664B3"/>
    <w:rsid w:val="00167825"/>
    <w:rsid w:val="00167962"/>
    <w:rsid w:val="001708CE"/>
    <w:rsid w:val="00174CFD"/>
    <w:rsid w:val="001768E5"/>
    <w:rsid w:val="00177D6A"/>
    <w:rsid w:val="00180CAD"/>
    <w:rsid w:val="0018195E"/>
    <w:rsid w:val="001832A4"/>
    <w:rsid w:val="00183D5D"/>
    <w:rsid w:val="001840E3"/>
    <w:rsid w:val="00186672"/>
    <w:rsid w:val="00195710"/>
    <w:rsid w:val="001A09A2"/>
    <w:rsid w:val="001A32C4"/>
    <w:rsid w:val="001A430E"/>
    <w:rsid w:val="001A557E"/>
    <w:rsid w:val="001B2F3A"/>
    <w:rsid w:val="001B3015"/>
    <w:rsid w:val="001B5602"/>
    <w:rsid w:val="001B6742"/>
    <w:rsid w:val="001B6FDE"/>
    <w:rsid w:val="001B7C0A"/>
    <w:rsid w:val="001C26A1"/>
    <w:rsid w:val="001C7C7C"/>
    <w:rsid w:val="001D00EB"/>
    <w:rsid w:val="001D0BB3"/>
    <w:rsid w:val="001D125E"/>
    <w:rsid w:val="001D3941"/>
    <w:rsid w:val="001D4798"/>
    <w:rsid w:val="001D47E6"/>
    <w:rsid w:val="001D51DB"/>
    <w:rsid w:val="001D5527"/>
    <w:rsid w:val="001D56D3"/>
    <w:rsid w:val="001E4C2E"/>
    <w:rsid w:val="001E4DF3"/>
    <w:rsid w:val="001E5172"/>
    <w:rsid w:val="001E5BE1"/>
    <w:rsid w:val="001E637E"/>
    <w:rsid w:val="001F0097"/>
    <w:rsid w:val="001F1FA3"/>
    <w:rsid w:val="001F5076"/>
    <w:rsid w:val="001F50F9"/>
    <w:rsid w:val="001F536D"/>
    <w:rsid w:val="001F583D"/>
    <w:rsid w:val="001F5A85"/>
    <w:rsid w:val="001F6E77"/>
    <w:rsid w:val="001F7165"/>
    <w:rsid w:val="00200B07"/>
    <w:rsid w:val="002029DB"/>
    <w:rsid w:val="00203BAC"/>
    <w:rsid w:val="002064AC"/>
    <w:rsid w:val="00207F68"/>
    <w:rsid w:val="00212644"/>
    <w:rsid w:val="002200A7"/>
    <w:rsid w:val="00220B62"/>
    <w:rsid w:val="00220D52"/>
    <w:rsid w:val="00224904"/>
    <w:rsid w:val="0022535C"/>
    <w:rsid w:val="00226421"/>
    <w:rsid w:val="0022738B"/>
    <w:rsid w:val="00231B61"/>
    <w:rsid w:val="00231D86"/>
    <w:rsid w:val="0023218E"/>
    <w:rsid w:val="0023305F"/>
    <w:rsid w:val="002333D4"/>
    <w:rsid w:val="00234A4F"/>
    <w:rsid w:val="002354CB"/>
    <w:rsid w:val="0023735A"/>
    <w:rsid w:val="00240D98"/>
    <w:rsid w:val="00241483"/>
    <w:rsid w:val="0024268E"/>
    <w:rsid w:val="0024317F"/>
    <w:rsid w:val="0024563B"/>
    <w:rsid w:val="00250414"/>
    <w:rsid w:val="00252185"/>
    <w:rsid w:val="00252CC1"/>
    <w:rsid w:val="002605CF"/>
    <w:rsid w:val="00261009"/>
    <w:rsid w:val="00263EA0"/>
    <w:rsid w:val="0026675E"/>
    <w:rsid w:val="002724B4"/>
    <w:rsid w:val="00272A5C"/>
    <w:rsid w:val="00273DF3"/>
    <w:rsid w:val="0027595E"/>
    <w:rsid w:val="00285EC5"/>
    <w:rsid w:val="002862BE"/>
    <w:rsid w:val="0028706B"/>
    <w:rsid w:val="002900CF"/>
    <w:rsid w:val="00290590"/>
    <w:rsid w:val="00292D07"/>
    <w:rsid w:val="002938CF"/>
    <w:rsid w:val="00294EB2"/>
    <w:rsid w:val="00295FBC"/>
    <w:rsid w:val="002977CC"/>
    <w:rsid w:val="002A1AED"/>
    <w:rsid w:val="002B161A"/>
    <w:rsid w:val="002B3117"/>
    <w:rsid w:val="002B44F5"/>
    <w:rsid w:val="002C039E"/>
    <w:rsid w:val="002C3E1E"/>
    <w:rsid w:val="002C49A9"/>
    <w:rsid w:val="002C5DA5"/>
    <w:rsid w:val="002C639D"/>
    <w:rsid w:val="002C7F67"/>
    <w:rsid w:val="002D21D7"/>
    <w:rsid w:val="002D22B7"/>
    <w:rsid w:val="002D2320"/>
    <w:rsid w:val="002D2A2E"/>
    <w:rsid w:val="002D30A7"/>
    <w:rsid w:val="002D38DB"/>
    <w:rsid w:val="002E1E2D"/>
    <w:rsid w:val="002F0425"/>
    <w:rsid w:val="002F180D"/>
    <w:rsid w:val="002F3E6E"/>
    <w:rsid w:val="002F6265"/>
    <w:rsid w:val="002F68FA"/>
    <w:rsid w:val="002F76CC"/>
    <w:rsid w:val="00301E13"/>
    <w:rsid w:val="003035B5"/>
    <w:rsid w:val="003040A3"/>
    <w:rsid w:val="0030623F"/>
    <w:rsid w:val="003063B4"/>
    <w:rsid w:val="00307A6F"/>
    <w:rsid w:val="00307AA7"/>
    <w:rsid w:val="00307B96"/>
    <w:rsid w:val="00310455"/>
    <w:rsid w:val="00310A65"/>
    <w:rsid w:val="00311814"/>
    <w:rsid w:val="00313A05"/>
    <w:rsid w:val="0031737D"/>
    <w:rsid w:val="00317D57"/>
    <w:rsid w:val="003227CD"/>
    <w:rsid w:val="003258E0"/>
    <w:rsid w:val="00325B60"/>
    <w:rsid w:val="00330B7F"/>
    <w:rsid w:val="00330FB7"/>
    <w:rsid w:val="003336DB"/>
    <w:rsid w:val="003339E0"/>
    <w:rsid w:val="00334198"/>
    <w:rsid w:val="00335BD8"/>
    <w:rsid w:val="00336CBE"/>
    <w:rsid w:val="0034022C"/>
    <w:rsid w:val="003409B1"/>
    <w:rsid w:val="00342817"/>
    <w:rsid w:val="0034436D"/>
    <w:rsid w:val="00344E61"/>
    <w:rsid w:val="0034545E"/>
    <w:rsid w:val="00345BE3"/>
    <w:rsid w:val="00350010"/>
    <w:rsid w:val="00350CD2"/>
    <w:rsid w:val="00350E6C"/>
    <w:rsid w:val="00351BA6"/>
    <w:rsid w:val="003526F7"/>
    <w:rsid w:val="00353A29"/>
    <w:rsid w:val="00353F9B"/>
    <w:rsid w:val="0035457C"/>
    <w:rsid w:val="00355581"/>
    <w:rsid w:val="00356911"/>
    <w:rsid w:val="00356AAE"/>
    <w:rsid w:val="00356EF7"/>
    <w:rsid w:val="00362D40"/>
    <w:rsid w:val="00364D8F"/>
    <w:rsid w:val="00371DFA"/>
    <w:rsid w:val="0037233C"/>
    <w:rsid w:val="00372C30"/>
    <w:rsid w:val="00373B53"/>
    <w:rsid w:val="0037413F"/>
    <w:rsid w:val="003746D6"/>
    <w:rsid w:val="00374764"/>
    <w:rsid w:val="003754D7"/>
    <w:rsid w:val="003754FB"/>
    <w:rsid w:val="0037743B"/>
    <w:rsid w:val="0038263C"/>
    <w:rsid w:val="00382908"/>
    <w:rsid w:val="003839AD"/>
    <w:rsid w:val="00383A88"/>
    <w:rsid w:val="003849A8"/>
    <w:rsid w:val="00384ABA"/>
    <w:rsid w:val="0038571D"/>
    <w:rsid w:val="0039692C"/>
    <w:rsid w:val="003A2545"/>
    <w:rsid w:val="003A5C36"/>
    <w:rsid w:val="003A5FBE"/>
    <w:rsid w:val="003A740E"/>
    <w:rsid w:val="003B1246"/>
    <w:rsid w:val="003B1370"/>
    <w:rsid w:val="003B1993"/>
    <w:rsid w:val="003B20E1"/>
    <w:rsid w:val="003B4109"/>
    <w:rsid w:val="003B740A"/>
    <w:rsid w:val="003B7E1C"/>
    <w:rsid w:val="003C0FF4"/>
    <w:rsid w:val="003C1B31"/>
    <w:rsid w:val="003C224A"/>
    <w:rsid w:val="003C260A"/>
    <w:rsid w:val="003C3A73"/>
    <w:rsid w:val="003C4170"/>
    <w:rsid w:val="003C7373"/>
    <w:rsid w:val="003D1175"/>
    <w:rsid w:val="003D2DF7"/>
    <w:rsid w:val="003D3F24"/>
    <w:rsid w:val="003D4D4F"/>
    <w:rsid w:val="003D5A34"/>
    <w:rsid w:val="003E0EA5"/>
    <w:rsid w:val="003E0EA9"/>
    <w:rsid w:val="003E165F"/>
    <w:rsid w:val="003E3973"/>
    <w:rsid w:val="003E3CF9"/>
    <w:rsid w:val="003E4068"/>
    <w:rsid w:val="003E4B61"/>
    <w:rsid w:val="003E51AB"/>
    <w:rsid w:val="003E7D94"/>
    <w:rsid w:val="003F3B87"/>
    <w:rsid w:val="00402179"/>
    <w:rsid w:val="004033D1"/>
    <w:rsid w:val="004048C3"/>
    <w:rsid w:val="004070E8"/>
    <w:rsid w:val="0041032A"/>
    <w:rsid w:val="004111CD"/>
    <w:rsid w:val="0041178C"/>
    <w:rsid w:val="004117D8"/>
    <w:rsid w:val="00411E4B"/>
    <w:rsid w:val="0041431D"/>
    <w:rsid w:val="0041450F"/>
    <w:rsid w:val="004152B5"/>
    <w:rsid w:val="004216E5"/>
    <w:rsid w:val="00422B5E"/>
    <w:rsid w:val="00423821"/>
    <w:rsid w:val="004244B5"/>
    <w:rsid w:val="00424832"/>
    <w:rsid w:val="00424BB6"/>
    <w:rsid w:val="00425EB3"/>
    <w:rsid w:val="004308F1"/>
    <w:rsid w:val="00431F29"/>
    <w:rsid w:val="004341D2"/>
    <w:rsid w:val="00435AAC"/>
    <w:rsid w:val="00435BE1"/>
    <w:rsid w:val="00436564"/>
    <w:rsid w:val="004368A0"/>
    <w:rsid w:val="004416AB"/>
    <w:rsid w:val="00441910"/>
    <w:rsid w:val="00444D08"/>
    <w:rsid w:val="00446A77"/>
    <w:rsid w:val="00447A09"/>
    <w:rsid w:val="00450801"/>
    <w:rsid w:val="004511C7"/>
    <w:rsid w:val="00456C8B"/>
    <w:rsid w:val="00457127"/>
    <w:rsid w:val="00463A3E"/>
    <w:rsid w:val="00465470"/>
    <w:rsid w:val="004655D0"/>
    <w:rsid w:val="00466A98"/>
    <w:rsid w:val="004703D7"/>
    <w:rsid w:val="004707E5"/>
    <w:rsid w:val="00470991"/>
    <w:rsid w:val="004711C2"/>
    <w:rsid w:val="0047154C"/>
    <w:rsid w:val="004726C3"/>
    <w:rsid w:val="00472D8F"/>
    <w:rsid w:val="00473F86"/>
    <w:rsid w:val="004743E8"/>
    <w:rsid w:val="0047456D"/>
    <w:rsid w:val="00476CA5"/>
    <w:rsid w:val="004777D5"/>
    <w:rsid w:val="0048081A"/>
    <w:rsid w:val="00480903"/>
    <w:rsid w:val="00481D5B"/>
    <w:rsid w:val="00482FC2"/>
    <w:rsid w:val="004844B1"/>
    <w:rsid w:val="00486064"/>
    <w:rsid w:val="00487BB0"/>
    <w:rsid w:val="004901EF"/>
    <w:rsid w:val="00491C08"/>
    <w:rsid w:val="00494013"/>
    <w:rsid w:val="0049684A"/>
    <w:rsid w:val="00497E2C"/>
    <w:rsid w:val="004A0182"/>
    <w:rsid w:val="004A05F7"/>
    <w:rsid w:val="004A0C50"/>
    <w:rsid w:val="004A1D27"/>
    <w:rsid w:val="004A2015"/>
    <w:rsid w:val="004A3517"/>
    <w:rsid w:val="004A5CAD"/>
    <w:rsid w:val="004A64A6"/>
    <w:rsid w:val="004A79DE"/>
    <w:rsid w:val="004B46FA"/>
    <w:rsid w:val="004B5291"/>
    <w:rsid w:val="004B7906"/>
    <w:rsid w:val="004C1AA6"/>
    <w:rsid w:val="004C3E61"/>
    <w:rsid w:val="004C4B2C"/>
    <w:rsid w:val="004C4C74"/>
    <w:rsid w:val="004C6B20"/>
    <w:rsid w:val="004C71B7"/>
    <w:rsid w:val="004D0A97"/>
    <w:rsid w:val="004D1CF8"/>
    <w:rsid w:val="004D2490"/>
    <w:rsid w:val="004D3186"/>
    <w:rsid w:val="004D32EA"/>
    <w:rsid w:val="004D60A6"/>
    <w:rsid w:val="004D63D5"/>
    <w:rsid w:val="004D7302"/>
    <w:rsid w:val="004D7C98"/>
    <w:rsid w:val="004E0034"/>
    <w:rsid w:val="004E0E41"/>
    <w:rsid w:val="004E0F70"/>
    <w:rsid w:val="004E1B74"/>
    <w:rsid w:val="004E1C9C"/>
    <w:rsid w:val="004E2719"/>
    <w:rsid w:val="004E3419"/>
    <w:rsid w:val="004E3B7C"/>
    <w:rsid w:val="004E5EBA"/>
    <w:rsid w:val="004F0BD6"/>
    <w:rsid w:val="004F181B"/>
    <w:rsid w:val="004F2C32"/>
    <w:rsid w:val="004F3126"/>
    <w:rsid w:val="004F4010"/>
    <w:rsid w:val="004F5FFB"/>
    <w:rsid w:val="004F744C"/>
    <w:rsid w:val="00500254"/>
    <w:rsid w:val="00503380"/>
    <w:rsid w:val="005034E8"/>
    <w:rsid w:val="00505875"/>
    <w:rsid w:val="005061D6"/>
    <w:rsid w:val="00511E71"/>
    <w:rsid w:val="00511EAE"/>
    <w:rsid w:val="0051331E"/>
    <w:rsid w:val="00513B1C"/>
    <w:rsid w:val="0051467C"/>
    <w:rsid w:val="00515874"/>
    <w:rsid w:val="00522B5C"/>
    <w:rsid w:val="005265A0"/>
    <w:rsid w:val="00526873"/>
    <w:rsid w:val="0052738E"/>
    <w:rsid w:val="005303EF"/>
    <w:rsid w:val="005303FC"/>
    <w:rsid w:val="00530A71"/>
    <w:rsid w:val="0053252C"/>
    <w:rsid w:val="005379D8"/>
    <w:rsid w:val="00537B10"/>
    <w:rsid w:val="00537F12"/>
    <w:rsid w:val="0054092A"/>
    <w:rsid w:val="00540B95"/>
    <w:rsid w:val="00543F89"/>
    <w:rsid w:val="00545164"/>
    <w:rsid w:val="00550C25"/>
    <w:rsid w:val="00551C6A"/>
    <w:rsid w:val="00552A1F"/>
    <w:rsid w:val="00554A2A"/>
    <w:rsid w:val="00555256"/>
    <w:rsid w:val="005562B2"/>
    <w:rsid w:val="005565CA"/>
    <w:rsid w:val="0056431D"/>
    <w:rsid w:val="00564346"/>
    <w:rsid w:val="00572704"/>
    <w:rsid w:val="00576C95"/>
    <w:rsid w:val="00580CCE"/>
    <w:rsid w:val="00583ED8"/>
    <w:rsid w:val="005852BD"/>
    <w:rsid w:val="005859B6"/>
    <w:rsid w:val="00586183"/>
    <w:rsid w:val="00586ECD"/>
    <w:rsid w:val="00587B93"/>
    <w:rsid w:val="00587C73"/>
    <w:rsid w:val="00590338"/>
    <w:rsid w:val="005906FA"/>
    <w:rsid w:val="00590764"/>
    <w:rsid w:val="00590E2F"/>
    <w:rsid w:val="0059117C"/>
    <w:rsid w:val="00591216"/>
    <w:rsid w:val="00592C80"/>
    <w:rsid w:val="00594132"/>
    <w:rsid w:val="00594315"/>
    <w:rsid w:val="005955FD"/>
    <w:rsid w:val="00595744"/>
    <w:rsid w:val="0059619A"/>
    <w:rsid w:val="005968CB"/>
    <w:rsid w:val="00597768"/>
    <w:rsid w:val="005A06F1"/>
    <w:rsid w:val="005A43A7"/>
    <w:rsid w:val="005A4E0D"/>
    <w:rsid w:val="005A5019"/>
    <w:rsid w:val="005A5556"/>
    <w:rsid w:val="005A7600"/>
    <w:rsid w:val="005B0236"/>
    <w:rsid w:val="005B0DB3"/>
    <w:rsid w:val="005B0E02"/>
    <w:rsid w:val="005B46F4"/>
    <w:rsid w:val="005B5203"/>
    <w:rsid w:val="005B66D2"/>
    <w:rsid w:val="005B72BD"/>
    <w:rsid w:val="005C2722"/>
    <w:rsid w:val="005C512F"/>
    <w:rsid w:val="005C58E0"/>
    <w:rsid w:val="005C7B00"/>
    <w:rsid w:val="005D0DDD"/>
    <w:rsid w:val="005D1A27"/>
    <w:rsid w:val="005D39CB"/>
    <w:rsid w:val="005D50DE"/>
    <w:rsid w:val="005D556A"/>
    <w:rsid w:val="005D7DA9"/>
    <w:rsid w:val="005E6A41"/>
    <w:rsid w:val="005E7323"/>
    <w:rsid w:val="005F1EC1"/>
    <w:rsid w:val="005F277D"/>
    <w:rsid w:val="005F3747"/>
    <w:rsid w:val="005F5D9E"/>
    <w:rsid w:val="005F7EB1"/>
    <w:rsid w:val="00600B1C"/>
    <w:rsid w:val="00601EC2"/>
    <w:rsid w:val="006020BA"/>
    <w:rsid w:val="00602C31"/>
    <w:rsid w:val="00604473"/>
    <w:rsid w:val="0060447D"/>
    <w:rsid w:val="00604C3A"/>
    <w:rsid w:val="00605FDC"/>
    <w:rsid w:val="00607FB7"/>
    <w:rsid w:val="00611B7D"/>
    <w:rsid w:val="006126CA"/>
    <w:rsid w:val="00612770"/>
    <w:rsid w:val="006138BF"/>
    <w:rsid w:val="00614C0D"/>
    <w:rsid w:val="00614DD0"/>
    <w:rsid w:val="00616896"/>
    <w:rsid w:val="00616DCD"/>
    <w:rsid w:val="00617992"/>
    <w:rsid w:val="006179FE"/>
    <w:rsid w:val="00620C1A"/>
    <w:rsid w:val="006223DA"/>
    <w:rsid w:val="006229EC"/>
    <w:rsid w:val="00622D02"/>
    <w:rsid w:val="0062352D"/>
    <w:rsid w:val="00625285"/>
    <w:rsid w:val="0062614F"/>
    <w:rsid w:val="00632408"/>
    <w:rsid w:val="00632462"/>
    <w:rsid w:val="006325F3"/>
    <w:rsid w:val="00634DB7"/>
    <w:rsid w:val="00637B88"/>
    <w:rsid w:val="00640452"/>
    <w:rsid w:val="00642E73"/>
    <w:rsid w:val="0065058F"/>
    <w:rsid w:val="0065175C"/>
    <w:rsid w:val="00653BE5"/>
    <w:rsid w:val="00654C2E"/>
    <w:rsid w:val="0066122F"/>
    <w:rsid w:val="0066631D"/>
    <w:rsid w:val="00671E66"/>
    <w:rsid w:val="0067422C"/>
    <w:rsid w:val="0067601C"/>
    <w:rsid w:val="00676CB0"/>
    <w:rsid w:val="00680EE1"/>
    <w:rsid w:val="006818BB"/>
    <w:rsid w:val="006846C4"/>
    <w:rsid w:val="006849EF"/>
    <w:rsid w:val="0068541B"/>
    <w:rsid w:val="00685C78"/>
    <w:rsid w:val="00687AEB"/>
    <w:rsid w:val="00687B01"/>
    <w:rsid w:val="006900F7"/>
    <w:rsid w:val="00690E91"/>
    <w:rsid w:val="00694B2A"/>
    <w:rsid w:val="00694F44"/>
    <w:rsid w:val="00695115"/>
    <w:rsid w:val="006969BF"/>
    <w:rsid w:val="00697DED"/>
    <w:rsid w:val="00697F09"/>
    <w:rsid w:val="00697FFC"/>
    <w:rsid w:val="006A0B2C"/>
    <w:rsid w:val="006A19E2"/>
    <w:rsid w:val="006A1EAC"/>
    <w:rsid w:val="006A1F19"/>
    <w:rsid w:val="006A2657"/>
    <w:rsid w:val="006A4AC3"/>
    <w:rsid w:val="006A7746"/>
    <w:rsid w:val="006B1C20"/>
    <w:rsid w:val="006B1F91"/>
    <w:rsid w:val="006B2228"/>
    <w:rsid w:val="006B3FC8"/>
    <w:rsid w:val="006B4DFB"/>
    <w:rsid w:val="006B666F"/>
    <w:rsid w:val="006B7522"/>
    <w:rsid w:val="006B7AB5"/>
    <w:rsid w:val="006B7B33"/>
    <w:rsid w:val="006C0977"/>
    <w:rsid w:val="006C0A63"/>
    <w:rsid w:val="006C22BE"/>
    <w:rsid w:val="006C2358"/>
    <w:rsid w:val="006C27DF"/>
    <w:rsid w:val="006C4E7F"/>
    <w:rsid w:val="006C5017"/>
    <w:rsid w:val="006D04FC"/>
    <w:rsid w:val="006D0D73"/>
    <w:rsid w:val="006E1D26"/>
    <w:rsid w:val="006E2339"/>
    <w:rsid w:val="006E3923"/>
    <w:rsid w:val="006E7711"/>
    <w:rsid w:val="006F11CB"/>
    <w:rsid w:val="006F474B"/>
    <w:rsid w:val="006F58FF"/>
    <w:rsid w:val="006F738D"/>
    <w:rsid w:val="00700436"/>
    <w:rsid w:val="00700FA5"/>
    <w:rsid w:val="00704820"/>
    <w:rsid w:val="00705B9B"/>
    <w:rsid w:val="007062A4"/>
    <w:rsid w:val="00711B03"/>
    <w:rsid w:val="007135C8"/>
    <w:rsid w:val="00714067"/>
    <w:rsid w:val="007146E1"/>
    <w:rsid w:val="00714EFD"/>
    <w:rsid w:val="0072241F"/>
    <w:rsid w:val="007241CB"/>
    <w:rsid w:val="00724E66"/>
    <w:rsid w:val="00725FBC"/>
    <w:rsid w:val="00726C4C"/>
    <w:rsid w:val="0073158E"/>
    <w:rsid w:val="00735845"/>
    <w:rsid w:val="0073761D"/>
    <w:rsid w:val="0074044C"/>
    <w:rsid w:val="0074195F"/>
    <w:rsid w:val="00741AAB"/>
    <w:rsid w:val="007421A3"/>
    <w:rsid w:val="00742393"/>
    <w:rsid w:val="007454E0"/>
    <w:rsid w:val="007461BB"/>
    <w:rsid w:val="00746814"/>
    <w:rsid w:val="00747BA0"/>
    <w:rsid w:val="007510B1"/>
    <w:rsid w:val="00753117"/>
    <w:rsid w:val="00754EC1"/>
    <w:rsid w:val="00755011"/>
    <w:rsid w:val="00757D6E"/>
    <w:rsid w:val="0076089A"/>
    <w:rsid w:val="00761170"/>
    <w:rsid w:val="00762297"/>
    <w:rsid w:val="00766886"/>
    <w:rsid w:val="00771F9D"/>
    <w:rsid w:val="00772865"/>
    <w:rsid w:val="00775AAC"/>
    <w:rsid w:val="00775AF5"/>
    <w:rsid w:val="00776C34"/>
    <w:rsid w:val="007828D9"/>
    <w:rsid w:val="00782F81"/>
    <w:rsid w:val="00783C21"/>
    <w:rsid w:val="00785478"/>
    <w:rsid w:val="0078687A"/>
    <w:rsid w:val="00786C9B"/>
    <w:rsid w:val="007922B9"/>
    <w:rsid w:val="00792D66"/>
    <w:rsid w:val="0079623B"/>
    <w:rsid w:val="007A3509"/>
    <w:rsid w:val="007A733B"/>
    <w:rsid w:val="007A77C8"/>
    <w:rsid w:val="007B01F0"/>
    <w:rsid w:val="007B1B15"/>
    <w:rsid w:val="007B34C9"/>
    <w:rsid w:val="007B34D3"/>
    <w:rsid w:val="007B50C4"/>
    <w:rsid w:val="007B62D2"/>
    <w:rsid w:val="007B7374"/>
    <w:rsid w:val="007B7E00"/>
    <w:rsid w:val="007C0B2C"/>
    <w:rsid w:val="007C0EF2"/>
    <w:rsid w:val="007C24BF"/>
    <w:rsid w:val="007C2B05"/>
    <w:rsid w:val="007C416A"/>
    <w:rsid w:val="007C53DF"/>
    <w:rsid w:val="007D2D33"/>
    <w:rsid w:val="007D4EFD"/>
    <w:rsid w:val="007D6D3F"/>
    <w:rsid w:val="007D7A78"/>
    <w:rsid w:val="007E199D"/>
    <w:rsid w:val="007E31B3"/>
    <w:rsid w:val="007F16AC"/>
    <w:rsid w:val="007F1A91"/>
    <w:rsid w:val="007F1C4E"/>
    <w:rsid w:val="007F60BB"/>
    <w:rsid w:val="007F60F5"/>
    <w:rsid w:val="00801A02"/>
    <w:rsid w:val="00801B1B"/>
    <w:rsid w:val="008036B3"/>
    <w:rsid w:val="00810BF1"/>
    <w:rsid w:val="0081254E"/>
    <w:rsid w:val="0081260C"/>
    <w:rsid w:val="0081385B"/>
    <w:rsid w:val="00814600"/>
    <w:rsid w:val="00814756"/>
    <w:rsid w:val="0081496D"/>
    <w:rsid w:val="00820C79"/>
    <w:rsid w:val="008213C9"/>
    <w:rsid w:val="00822BC0"/>
    <w:rsid w:val="00822FC5"/>
    <w:rsid w:val="00823B0C"/>
    <w:rsid w:val="00830001"/>
    <w:rsid w:val="00832535"/>
    <w:rsid w:val="00832A47"/>
    <w:rsid w:val="0083406B"/>
    <w:rsid w:val="008343B8"/>
    <w:rsid w:val="00835DEC"/>
    <w:rsid w:val="008361D0"/>
    <w:rsid w:val="00836883"/>
    <w:rsid w:val="00844C03"/>
    <w:rsid w:val="00845B84"/>
    <w:rsid w:val="00846C73"/>
    <w:rsid w:val="0085028F"/>
    <w:rsid w:val="00855B66"/>
    <w:rsid w:val="00864B61"/>
    <w:rsid w:val="008651CC"/>
    <w:rsid w:val="00865EEA"/>
    <w:rsid w:val="00870394"/>
    <w:rsid w:val="00870503"/>
    <w:rsid w:val="008765BD"/>
    <w:rsid w:val="008834CA"/>
    <w:rsid w:val="0088414D"/>
    <w:rsid w:val="00884468"/>
    <w:rsid w:val="00886136"/>
    <w:rsid w:val="008861E9"/>
    <w:rsid w:val="00886542"/>
    <w:rsid w:val="00886CAD"/>
    <w:rsid w:val="0089007C"/>
    <w:rsid w:val="00891174"/>
    <w:rsid w:val="00893178"/>
    <w:rsid w:val="0089447E"/>
    <w:rsid w:val="0089580E"/>
    <w:rsid w:val="008971B7"/>
    <w:rsid w:val="008A31C3"/>
    <w:rsid w:val="008A6BB3"/>
    <w:rsid w:val="008A7508"/>
    <w:rsid w:val="008B11B2"/>
    <w:rsid w:val="008B1680"/>
    <w:rsid w:val="008B1AC9"/>
    <w:rsid w:val="008B2A34"/>
    <w:rsid w:val="008B4C5A"/>
    <w:rsid w:val="008C23D9"/>
    <w:rsid w:val="008C427C"/>
    <w:rsid w:val="008C46B5"/>
    <w:rsid w:val="008C522D"/>
    <w:rsid w:val="008D0A25"/>
    <w:rsid w:val="008D24DF"/>
    <w:rsid w:val="008D33F3"/>
    <w:rsid w:val="008D7B1E"/>
    <w:rsid w:val="008E1AA0"/>
    <w:rsid w:val="008E661D"/>
    <w:rsid w:val="008F0439"/>
    <w:rsid w:val="008F04E8"/>
    <w:rsid w:val="008F0725"/>
    <w:rsid w:val="008F244C"/>
    <w:rsid w:val="008F5F4A"/>
    <w:rsid w:val="008F633F"/>
    <w:rsid w:val="00901CCB"/>
    <w:rsid w:val="009103DB"/>
    <w:rsid w:val="0091217D"/>
    <w:rsid w:val="009145D8"/>
    <w:rsid w:val="00916344"/>
    <w:rsid w:val="009166AD"/>
    <w:rsid w:val="009175C4"/>
    <w:rsid w:val="00921411"/>
    <w:rsid w:val="00924B99"/>
    <w:rsid w:val="009260FF"/>
    <w:rsid w:val="00926A3B"/>
    <w:rsid w:val="00927D81"/>
    <w:rsid w:val="00934F2A"/>
    <w:rsid w:val="009362F9"/>
    <w:rsid w:val="00940301"/>
    <w:rsid w:val="009403F8"/>
    <w:rsid w:val="0094144D"/>
    <w:rsid w:val="00941C97"/>
    <w:rsid w:val="00950719"/>
    <w:rsid w:val="0095124B"/>
    <w:rsid w:val="00952148"/>
    <w:rsid w:val="00952AB3"/>
    <w:rsid w:val="00953F00"/>
    <w:rsid w:val="00954201"/>
    <w:rsid w:val="00955288"/>
    <w:rsid w:val="0095760A"/>
    <w:rsid w:val="00957BCD"/>
    <w:rsid w:val="00961E88"/>
    <w:rsid w:val="00964BC1"/>
    <w:rsid w:val="0096784D"/>
    <w:rsid w:val="00967BF7"/>
    <w:rsid w:val="00970DAF"/>
    <w:rsid w:val="00970EA6"/>
    <w:rsid w:val="0097322F"/>
    <w:rsid w:val="0097336F"/>
    <w:rsid w:val="009738B2"/>
    <w:rsid w:val="00973DF4"/>
    <w:rsid w:val="009745C1"/>
    <w:rsid w:val="00974A84"/>
    <w:rsid w:val="00976820"/>
    <w:rsid w:val="00977251"/>
    <w:rsid w:val="00977607"/>
    <w:rsid w:val="00977FF0"/>
    <w:rsid w:val="009815F4"/>
    <w:rsid w:val="00983E49"/>
    <w:rsid w:val="009858F9"/>
    <w:rsid w:val="00986DD2"/>
    <w:rsid w:val="00990B96"/>
    <w:rsid w:val="009915BC"/>
    <w:rsid w:val="00992228"/>
    <w:rsid w:val="00992479"/>
    <w:rsid w:val="00993945"/>
    <w:rsid w:val="00994439"/>
    <w:rsid w:val="00994D9F"/>
    <w:rsid w:val="0099518C"/>
    <w:rsid w:val="00996CFA"/>
    <w:rsid w:val="009A014F"/>
    <w:rsid w:val="009A2781"/>
    <w:rsid w:val="009A545B"/>
    <w:rsid w:val="009B444F"/>
    <w:rsid w:val="009B64DC"/>
    <w:rsid w:val="009B7A71"/>
    <w:rsid w:val="009C2C89"/>
    <w:rsid w:val="009C3654"/>
    <w:rsid w:val="009C3C52"/>
    <w:rsid w:val="009C40BF"/>
    <w:rsid w:val="009C571F"/>
    <w:rsid w:val="009C7817"/>
    <w:rsid w:val="009D53A0"/>
    <w:rsid w:val="009D55DE"/>
    <w:rsid w:val="009E3187"/>
    <w:rsid w:val="009E5345"/>
    <w:rsid w:val="009E59DB"/>
    <w:rsid w:val="009E5F33"/>
    <w:rsid w:val="009E6BB5"/>
    <w:rsid w:val="009F038A"/>
    <w:rsid w:val="009F10EC"/>
    <w:rsid w:val="009F52A4"/>
    <w:rsid w:val="009F64E1"/>
    <w:rsid w:val="009F79CD"/>
    <w:rsid w:val="00A0015A"/>
    <w:rsid w:val="00A01886"/>
    <w:rsid w:val="00A01DA0"/>
    <w:rsid w:val="00A02887"/>
    <w:rsid w:val="00A14DA1"/>
    <w:rsid w:val="00A218B1"/>
    <w:rsid w:val="00A218D9"/>
    <w:rsid w:val="00A246E7"/>
    <w:rsid w:val="00A2472C"/>
    <w:rsid w:val="00A24734"/>
    <w:rsid w:val="00A24805"/>
    <w:rsid w:val="00A30650"/>
    <w:rsid w:val="00A313F9"/>
    <w:rsid w:val="00A328DD"/>
    <w:rsid w:val="00A34375"/>
    <w:rsid w:val="00A404AB"/>
    <w:rsid w:val="00A42AB6"/>
    <w:rsid w:val="00A43A67"/>
    <w:rsid w:val="00A4443A"/>
    <w:rsid w:val="00A46371"/>
    <w:rsid w:val="00A5023E"/>
    <w:rsid w:val="00A52608"/>
    <w:rsid w:val="00A539A5"/>
    <w:rsid w:val="00A54F60"/>
    <w:rsid w:val="00A5547D"/>
    <w:rsid w:val="00A55948"/>
    <w:rsid w:val="00A5622C"/>
    <w:rsid w:val="00A57B9B"/>
    <w:rsid w:val="00A64FC7"/>
    <w:rsid w:val="00A6588D"/>
    <w:rsid w:val="00A65AAF"/>
    <w:rsid w:val="00A67888"/>
    <w:rsid w:val="00A70661"/>
    <w:rsid w:val="00A70AE4"/>
    <w:rsid w:val="00A73B1C"/>
    <w:rsid w:val="00A76BAC"/>
    <w:rsid w:val="00A76F83"/>
    <w:rsid w:val="00A8399F"/>
    <w:rsid w:val="00A84970"/>
    <w:rsid w:val="00A85D68"/>
    <w:rsid w:val="00A8739B"/>
    <w:rsid w:val="00A90A92"/>
    <w:rsid w:val="00A91A15"/>
    <w:rsid w:val="00A9257E"/>
    <w:rsid w:val="00A93788"/>
    <w:rsid w:val="00A94BD3"/>
    <w:rsid w:val="00A977D3"/>
    <w:rsid w:val="00AA2A75"/>
    <w:rsid w:val="00AA364A"/>
    <w:rsid w:val="00AA5D7A"/>
    <w:rsid w:val="00AA6410"/>
    <w:rsid w:val="00AA67F2"/>
    <w:rsid w:val="00AA7F04"/>
    <w:rsid w:val="00AB0C8E"/>
    <w:rsid w:val="00AB17A7"/>
    <w:rsid w:val="00AB381F"/>
    <w:rsid w:val="00AB3C9B"/>
    <w:rsid w:val="00AB6B33"/>
    <w:rsid w:val="00AB7518"/>
    <w:rsid w:val="00AC0606"/>
    <w:rsid w:val="00AC231C"/>
    <w:rsid w:val="00AC3192"/>
    <w:rsid w:val="00AC4383"/>
    <w:rsid w:val="00AC4618"/>
    <w:rsid w:val="00AC669D"/>
    <w:rsid w:val="00AD244A"/>
    <w:rsid w:val="00AD2D95"/>
    <w:rsid w:val="00AD486B"/>
    <w:rsid w:val="00AD4AB0"/>
    <w:rsid w:val="00AE1702"/>
    <w:rsid w:val="00AE1734"/>
    <w:rsid w:val="00AE1F16"/>
    <w:rsid w:val="00AE27A3"/>
    <w:rsid w:val="00AE2A3E"/>
    <w:rsid w:val="00AE3AED"/>
    <w:rsid w:val="00AE3CEC"/>
    <w:rsid w:val="00AE4074"/>
    <w:rsid w:val="00AE62F3"/>
    <w:rsid w:val="00AF1176"/>
    <w:rsid w:val="00AF3CB8"/>
    <w:rsid w:val="00AF6BE0"/>
    <w:rsid w:val="00AF7BA8"/>
    <w:rsid w:val="00AF7F1C"/>
    <w:rsid w:val="00B01717"/>
    <w:rsid w:val="00B06EC0"/>
    <w:rsid w:val="00B10DBA"/>
    <w:rsid w:val="00B131FC"/>
    <w:rsid w:val="00B14F28"/>
    <w:rsid w:val="00B228FD"/>
    <w:rsid w:val="00B2356D"/>
    <w:rsid w:val="00B25108"/>
    <w:rsid w:val="00B35BA7"/>
    <w:rsid w:val="00B37FAA"/>
    <w:rsid w:val="00B4029D"/>
    <w:rsid w:val="00B4270B"/>
    <w:rsid w:val="00B434FA"/>
    <w:rsid w:val="00B44CCA"/>
    <w:rsid w:val="00B4720A"/>
    <w:rsid w:val="00B473E2"/>
    <w:rsid w:val="00B5114A"/>
    <w:rsid w:val="00B522CF"/>
    <w:rsid w:val="00B54926"/>
    <w:rsid w:val="00B614ED"/>
    <w:rsid w:val="00B6175F"/>
    <w:rsid w:val="00B62277"/>
    <w:rsid w:val="00B62846"/>
    <w:rsid w:val="00B71252"/>
    <w:rsid w:val="00B73E83"/>
    <w:rsid w:val="00B747DD"/>
    <w:rsid w:val="00B74F12"/>
    <w:rsid w:val="00B7583A"/>
    <w:rsid w:val="00B77588"/>
    <w:rsid w:val="00B80573"/>
    <w:rsid w:val="00B805B0"/>
    <w:rsid w:val="00B8182A"/>
    <w:rsid w:val="00B83B5C"/>
    <w:rsid w:val="00B84E54"/>
    <w:rsid w:val="00B90C28"/>
    <w:rsid w:val="00B91E72"/>
    <w:rsid w:val="00B96D93"/>
    <w:rsid w:val="00B97BCF"/>
    <w:rsid w:val="00BA06EA"/>
    <w:rsid w:val="00BA2D9E"/>
    <w:rsid w:val="00BA4C35"/>
    <w:rsid w:val="00BA6244"/>
    <w:rsid w:val="00BA710C"/>
    <w:rsid w:val="00BB27A4"/>
    <w:rsid w:val="00BB2D55"/>
    <w:rsid w:val="00BB2FC3"/>
    <w:rsid w:val="00BB34D7"/>
    <w:rsid w:val="00BB5C65"/>
    <w:rsid w:val="00BB7466"/>
    <w:rsid w:val="00BC1951"/>
    <w:rsid w:val="00BC223C"/>
    <w:rsid w:val="00BC3962"/>
    <w:rsid w:val="00BC3FEB"/>
    <w:rsid w:val="00BC4A28"/>
    <w:rsid w:val="00BD0AA7"/>
    <w:rsid w:val="00BD790E"/>
    <w:rsid w:val="00BE3239"/>
    <w:rsid w:val="00BE5068"/>
    <w:rsid w:val="00BE50CC"/>
    <w:rsid w:val="00BE58B9"/>
    <w:rsid w:val="00BF0663"/>
    <w:rsid w:val="00BF0DC0"/>
    <w:rsid w:val="00BF164A"/>
    <w:rsid w:val="00BF4577"/>
    <w:rsid w:val="00BF55FD"/>
    <w:rsid w:val="00BF7C6E"/>
    <w:rsid w:val="00C00B23"/>
    <w:rsid w:val="00C010C9"/>
    <w:rsid w:val="00C03A36"/>
    <w:rsid w:val="00C04F67"/>
    <w:rsid w:val="00C065DE"/>
    <w:rsid w:val="00C075D9"/>
    <w:rsid w:val="00C07C20"/>
    <w:rsid w:val="00C11540"/>
    <w:rsid w:val="00C13709"/>
    <w:rsid w:val="00C1395B"/>
    <w:rsid w:val="00C179D6"/>
    <w:rsid w:val="00C17B93"/>
    <w:rsid w:val="00C21B8F"/>
    <w:rsid w:val="00C21E7D"/>
    <w:rsid w:val="00C22031"/>
    <w:rsid w:val="00C23753"/>
    <w:rsid w:val="00C27B88"/>
    <w:rsid w:val="00C27DA4"/>
    <w:rsid w:val="00C304CC"/>
    <w:rsid w:val="00C30939"/>
    <w:rsid w:val="00C32084"/>
    <w:rsid w:val="00C332F8"/>
    <w:rsid w:val="00C33436"/>
    <w:rsid w:val="00C40E06"/>
    <w:rsid w:val="00C41FA5"/>
    <w:rsid w:val="00C42D9B"/>
    <w:rsid w:val="00C42FCA"/>
    <w:rsid w:val="00C45E2A"/>
    <w:rsid w:val="00C46852"/>
    <w:rsid w:val="00C53072"/>
    <w:rsid w:val="00C531FE"/>
    <w:rsid w:val="00C576A4"/>
    <w:rsid w:val="00C60D60"/>
    <w:rsid w:val="00C61247"/>
    <w:rsid w:val="00C6502E"/>
    <w:rsid w:val="00C6719C"/>
    <w:rsid w:val="00C67DC0"/>
    <w:rsid w:val="00C72CBD"/>
    <w:rsid w:val="00C7447C"/>
    <w:rsid w:val="00C75417"/>
    <w:rsid w:val="00C75C0C"/>
    <w:rsid w:val="00C85715"/>
    <w:rsid w:val="00C860C0"/>
    <w:rsid w:val="00C864D0"/>
    <w:rsid w:val="00C9332A"/>
    <w:rsid w:val="00C9698E"/>
    <w:rsid w:val="00C973C6"/>
    <w:rsid w:val="00C97FCD"/>
    <w:rsid w:val="00CA3D94"/>
    <w:rsid w:val="00CA4F46"/>
    <w:rsid w:val="00CA5730"/>
    <w:rsid w:val="00CA664A"/>
    <w:rsid w:val="00CA679C"/>
    <w:rsid w:val="00CB0516"/>
    <w:rsid w:val="00CB148E"/>
    <w:rsid w:val="00CB183D"/>
    <w:rsid w:val="00CB4107"/>
    <w:rsid w:val="00CB4B20"/>
    <w:rsid w:val="00CB64EF"/>
    <w:rsid w:val="00CB672F"/>
    <w:rsid w:val="00CC1C92"/>
    <w:rsid w:val="00CC3B98"/>
    <w:rsid w:val="00CC568B"/>
    <w:rsid w:val="00CC68A8"/>
    <w:rsid w:val="00CD07C6"/>
    <w:rsid w:val="00CD2848"/>
    <w:rsid w:val="00CD7635"/>
    <w:rsid w:val="00CE07B2"/>
    <w:rsid w:val="00CE08A0"/>
    <w:rsid w:val="00CE09E2"/>
    <w:rsid w:val="00CE298A"/>
    <w:rsid w:val="00CE3765"/>
    <w:rsid w:val="00CE4401"/>
    <w:rsid w:val="00CE644C"/>
    <w:rsid w:val="00CE6B33"/>
    <w:rsid w:val="00CE6DDD"/>
    <w:rsid w:val="00CF0487"/>
    <w:rsid w:val="00CF344F"/>
    <w:rsid w:val="00CF3AEB"/>
    <w:rsid w:val="00CF40E3"/>
    <w:rsid w:val="00D03269"/>
    <w:rsid w:val="00D03C5E"/>
    <w:rsid w:val="00D04BF8"/>
    <w:rsid w:val="00D06049"/>
    <w:rsid w:val="00D0768D"/>
    <w:rsid w:val="00D07EEF"/>
    <w:rsid w:val="00D1028E"/>
    <w:rsid w:val="00D11229"/>
    <w:rsid w:val="00D124B2"/>
    <w:rsid w:val="00D13A6D"/>
    <w:rsid w:val="00D15767"/>
    <w:rsid w:val="00D16937"/>
    <w:rsid w:val="00D16B1B"/>
    <w:rsid w:val="00D261A9"/>
    <w:rsid w:val="00D30350"/>
    <w:rsid w:val="00D30A59"/>
    <w:rsid w:val="00D31FBF"/>
    <w:rsid w:val="00D325E6"/>
    <w:rsid w:val="00D33466"/>
    <w:rsid w:val="00D346BF"/>
    <w:rsid w:val="00D3556F"/>
    <w:rsid w:val="00D373DB"/>
    <w:rsid w:val="00D4493B"/>
    <w:rsid w:val="00D47497"/>
    <w:rsid w:val="00D474EC"/>
    <w:rsid w:val="00D5180A"/>
    <w:rsid w:val="00D52F4F"/>
    <w:rsid w:val="00D53C84"/>
    <w:rsid w:val="00D54882"/>
    <w:rsid w:val="00D5541A"/>
    <w:rsid w:val="00D555F2"/>
    <w:rsid w:val="00D56E7E"/>
    <w:rsid w:val="00D570D5"/>
    <w:rsid w:val="00D577AE"/>
    <w:rsid w:val="00D6269C"/>
    <w:rsid w:val="00D660E3"/>
    <w:rsid w:val="00D66DDA"/>
    <w:rsid w:val="00D67433"/>
    <w:rsid w:val="00D70F4D"/>
    <w:rsid w:val="00D72635"/>
    <w:rsid w:val="00D7556B"/>
    <w:rsid w:val="00D75A4E"/>
    <w:rsid w:val="00D8064D"/>
    <w:rsid w:val="00D8075A"/>
    <w:rsid w:val="00D83CC9"/>
    <w:rsid w:val="00D84384"/>
    <w:rsid w:val="00D84BF9"/>
    <w:rsid w:val="00D84DA3"/>
    <w:rsid w:val="00D87D96"/>
    <w:rsid w:val="00D91BEA"/>
    <w:rsid w:val="00D9410A"/>
    <w:rsid w:val="00D95348"/>
    <w:rsid w:val="00D95A58"/>
    <w:rsid w:val="00D97622"/>
    <w:rsid w:val="00DA0223"/>
    <w:rsid w:val="00DA1C07"/>
    <w:rsid w:val="00DA2EF7"/>
    <w:rsid w:val="00DA3C78"/>
    <w:rsid w:val="00DA79FE"/>
    <w:rsid w:val="00DB178B"/>
    <w:rsid w:val="00DB5677"/>
    <w:rsid w:val="00DC0A7D"/>
    <w:rsid w:val="00DC1355"/>
    <w:rsid w:val="00DC3417"/>
    <w:rsid w:val="00DC395C"/>
    <w:rsid w:val="00DC51D6"/>
    <w:rsid w:val="00DD2671"/>
    <w:rsid w:val="00DD2919"/>
    <w:rsid w:val="00DD436E"/>
    <w:rsid w:val="00DD5092"/>
    <w:rsid w:val="00DD6038"/>
    <w:rsid w:val="00DE0809"/>
    <w:rsid w:val="00DE0A16"/>
    <w:rsid w:val="00DE4355"/>
    <w:rsid w:val="00DE6376"/>
    <w:rsid w:val="00DF27D1"/>
    <w:rsid w:val="00DF2B2D"/>
    <w:rsid w:val="00DF31AF"/>
    <w:rsid w:val="00DF3B02"/>
    <w:rsid w:val="00DF4FFD"/>
    <w:rsid w:val="00DF592C"/>
    <w:rsid w:val="00DF7456"/>
    <w:rsid w:val="00E00854"/>
    <w:rsid w:val="00E0168C"/>
    <w:rsid w:val="00E02050"/>
    <w:rsid w:val="00E021FB"/>
    <w:rsid w:val="00E0399B"/>
    <w:rsid w:val="00E062F9"/>
    <w:rsid w:val="00E06A12"/>
    <w:rsid w:val="00E06B2C"/>
    <w:rsid w:val="00E13783"/>
    <w:rsid w:val="00E1415D"/>
    <w:rsid w:val="00E14708"/>
    <w:rsid w:val="00E15191"/>
    <w:rsid w:val="00E2008C"/>
    <w:rsid w:val="00E203A6"/>
    <w:rsid w:val="00E23486"/>
    <w:rsid w:val="00E23726"/>
    <w:rsid w:val="00E23E11"/>
    <w:rsid w:val="00E245FF"/>
    <w:rsid w:val="00E279FC"/>
    <w:rsid w:val="00E27EB0"/>
    <w:rsid w:val="00E32CC4"/>
    <w:rsid w:val="00E334F0"/>
    <w:rsid w:val="00E33539"/>
    <w:rsid w:val="00E36169"/>
    <w:rsid w:val="00E36AE7"/>
    <w:rsid w:val="00E37382"/>
    <w:rsid w:val="00E445E7"/>
    <w:rsid w:val="00E4715C"/>
    <w:rsid w:val="00E54576"/>
    <w:rsid w:val="00E551D5"/>
    <w:rsid w:val="00E56483"/>
    <w:rsid w:val="00E66FF1"/>
    <w:rsid w:val="00E67711"/>
    <w:rsid w:val="00E722E1"/>
    <w:rsid w:val="00E73A17"/>
    <w:rsid w:val="00E77987"/>
    <w:rsid w:val="00E77A3C"/>
    <w:rsid w:val="00E80B6E"/>
    <w:rsid w:val="00E82D0D"/>
    <w:rsid w:val="00E82F2B"/>
    <w:rsid w:val="00E83260"/>
    <w:rsid w:val="00E86175"/>
    <w:rsid w:val="00E8656F"/>
    <w:rsid w:val="00E86CFD"/>
    <w:rsid w:val="00E9056F"/>
    <w:rsid w:val="00E91035"/>
    <w:rsid w:val="00E92B37"/>
    <w:rsid w:val="00E95366"/>
    <w:rsid w:val="00E95696"/>
    <w:rsid w:val="00E958B6"/>
    <w:rsid w:val="00E962AC"/>
    <w:rsid w:val="00EA0251"/>
    <w:rsid w:val="00EA03CA"/>
    <w:rsid w:val="00EA0864"/>
    <w:rsid w:val="00EA5D66"/>
    <w:rsid w:val="00EA66C0"/>
    <w:rsid w:val="00EA7959"/>
    <w:rsid w:val="00EB49D6"/>
    <w:rsid w:val="00EB57FE"/>
    <w:rsid w:val="00EB741E"/>
    <w:rsid w:val="00EC0B3D"/>
    <w:rsid w:val="00EC51BB"/>
    <w:rsid w:val="00EC646E"/>
    <w:rsid w:val="00EC710E"/>
    <w:rsid w:val="00ED0386"/>
    <w:rsid w:val="00ED5481"/>
    <w:rsid w:val="00EE0FEE"/>
    <w:rsid w:val="00EE1E9D"/>
    <w:rsid w:val="00EE2AD1"/>
    <w:rsid w:val="00EE4277"/>
    <w:rsid w:val="00EE4CA3"/>
    <w:rsid w:val="00EF3022"/>
    <w:rsid w:val="00EF3157"/>
    <w:rsid w:val="00EF5386"/>
    <w:rsid w:val="00EF6B7F"/>
    <w:rsid w:val="00F03A2C"/>
    <w:rsid w:val="00F055E0"/>
    <w:rsid w:val="00F100FD"/>
    <w:rsid w:val="00F10BEA"/>
    <w:rsid w:val="00F119CC"/>
    <w:rsid w:val="00F127DE"/>
    <w:rsid w:val="00F12AAC"/>
    <w:rsid w:val="00F14E0B"/>
    <w:rsid w:val="00F2050C"/>
    <w:rsid w:val="00F25235"/>
    <w:rsid w:val="00F31CAF"/>
    <w:rsid w:val="00F3296E"/>
    <w:rsid w:val="00F32EB3"/>
    <w:rsid w:val="00F374EC"/>
    <w:rsid w:val="00F3761E"/>
    <w:rsid w:val="00F40BE3"/>
    <w:rsid w:val="00F413BC"/>
    <w:rsid w:val="00F4366E"/>
    <w:rsid w:val="00F46F32"/>
    <w:rsid w:val="00F47BEF"/>
    <w:rsid w:val="00F47ED1"/>
    <w:rsid w:val="00F52DE7"/>
    <w:rsid w:val="00F530DE"/>
    <w:rsid w:val="00F53E91"/>
    <w:rsid w:val="00F5580C"/>
    <w:rsid w:val="00F55C13"/>
    <w:rsid w:val="00F563D1"/>
    <w:rsid w:val="00F60083"/>
    <w:rsid w:val="00F607D7"/>
    <w:rsid w:val="00F6613D"/>
    <w:rsid w:val="00F66A5E"/>
    <w:rsid w:val="00F67BB6"/>
    <w:rsid w:val="00F67DA9"/>
    <w:rsid w:val="00F7045F"/>
    <w:rsid w:val="00F70510"/>
    <w:rsid w:val="00F720CF"/>
    <w:rsid w:val="00F72584"/>
    <w:rsid w:val="00F72A55"/>
    <w:rsid w:val="00F72A73"/>
    <w:rsid w:val="00F72F5B"/>
    <w:rsid w:val="00F73896"/>
    <w:rsid w:val="00F7420A"/>
    <w:rsid w:val="00F76BD6"/>
    <w:rsid w:val="00F77DB9"/>
    <w:rsid w:val="00F803E4"/>
    <w:rsid w:val="00F81AFD"/>
    <w:rsid w:val="00F823B2"/>
    <w:rsid w:val="00F8403E"/>
    <w:rsid w:val="00F8492D"/>
    <w:rsid w:val="00F850E2"/>
    <w:rsid w:val="00F90E9B"/>
    <w:rsid w:val="00F91877"/>
    <w:rsid w:val="00FA7DC7"/>
    <w:rsid w:val="00FB1527"/>
    <w:rsid w:val="00FB16F0"/>
    <w:rsid w:val="00FB3030"/>
    <w:rsid w:val="00FB37B9"/>
    <w:rsid w:val="00FB3B8B"/>
    <w:rsid w:val="00FB475E"/>
    <w:rsid w:val="00FB4BD1"/>
    <w:rsid w:val="00FB5523"/>
    <w:rsid w:val="00FB598E"/>
    <w:rsid w:val="00FB6021"/>
    <w:rsid w:val="00FB69C3"/>
    <w:rsid w:val="00FB69FB"/>
    <w:rsid w:val="00FB6C10"/>
    <w:rsid w:val="00FC6850"/>
    <w:rsid w:val="00FC6FB0"/>
    <w:rsid w:val="00FC764D"/>
    <w:rsid w:val="00FD069D"/>
    <w:rsid w:val="00FD1560"/>
    <w:rsid w:val="00FD2744"/>
    <w:rsid w:val="00FD4BCD"/>
    <w:rsid w:val="00FD588F"/>
    <w:rsid w:val="00FE00E7"/>
    <w:rsid w:val="00FE1934"/>
    <w:rsid w:val="00FE54FA"/>
    <w:rsid w:val="00FF0A70"/>
    <w:rsid w:val="00FF174E"/>
    <w:rsid w:val="00FF2BD6"/>
    <w:rsid w:val="00FF3127"/>
    <w:rsid w:val="00FF3132"/>
    <w:rsid w:val="00FF45F5"/>
    <w:rsid w:val="00FF48EB"/>
    <w:rsid w:val="00FF54F0"/>
    <w:rsid w:val="00FF662D"/>
    <w:rsid w:val="00FF7542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B5659"/>
  <w15:docId w15:val="{D8FB8D33-0B20-4546-B502-3C291A59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locked="1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 w:qFormat="1"/>
    <w:lsdException w:name="header" w:semiHidden="1" w:uiPriority="99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1D0BB3"/>
    <w:pPr>
      <w:widowControl w:val="0"/>
      <w:spacing w:line="300" w:lineRule="auto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1"/>
    <w:next w:val="a1"/>
    <w:autoRedefine/>
    <w:qFormat/>
    <w:rsid w:val="007F60F5"/>
    <w:pPr>
      <w:keepNext/>
      <w:keepLines/>
      <w:numPr>
        <w:numId w:val="4"/>
      </w:numPr>
      <w:adjustRightInd w:val="0"/>
      <w:spacing w:before="240" w:after="240" w:line="360" w:lineRule="auto"/>
      <w:ind w:right="57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0"/>
    <w:autoRedefine/>
    <w:qFormat/>
    <w:rsid w:val="00755011"/>
    <w:pPr>
      <w:numPr>
        <w:ilvl w:val="1"/>
        <w:numId w:val="2"/>
      </w:numPr>
      <w:spacing w:before="260" w:after="260" w:line="415" w:lineRule="auto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1"/>
    <w:next w:val="a1"/>
    <w:link w:val="30"/>
    <w:autoRedefine/>
    <w:qFormat/>
    <w:rsid w:val="001D0BB3"/>
    <w:pPr>
      <w:numPr>
        <w:ilvl w:val="2"/>
        <w:numId w:val="2"/>
      </w:numPr>
      <w:spacing w:before="220" w:after="220"/>
      <w:outlineLvl w:val="2"/>
    </w:pPr>
    <w:rPr>
      <w:rFonts w:eastAsia="黑体"/>
      <w:b/>
      <w:bCs/>
      <w:sz w:val="30"/>
    </w:rPr>
  </w:style>
  <w:style w:type="paragraph" w:styleId="4">
    <w:name w:val="heading 4"/>
    <w:basedOn w:val="a1"/>
    <w:next w:val="a1"/>
    <w:link w:val="40"/>
    <w:autoRedefine/>
    <w:qFormat/>
    <w:rsid w:val="0072241F"/>
    <w:pPr>
      <w:numPr>
        <w:ilvl w:val="3"/>
        <w:numId w:val="2"/>
      </w:numPr>
      <w:spacing w:before="200" w:after="200" w:line="377" w:lineRule="auto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1"/>
    <w:next w:val="a1"/>
    <w:autoRedefine/>
    <w:qFormat/>
    <w:rsid w:val="0072241F"/>
    <w:pPr>
      <w:numPr>
        <w:ilvl w:val="4"/>
        <w:numId w:val="2"/>
      </w:numPr>
      <w:spacing w:before="160" w:after="160" w:line="377" w:lineRule="auto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1"/>
    <w:next w:val="a1"/>
    <w:autoRedefine/>
    <w:qFormat/>
    <w:rsid w:val="004901EF"/>
    <w:pPr>
      <w:numPr>
        <w:ilvl w:val="5"/>
        <w:numId w:val="2"/>
      </w:numPr>
      <w:spacing w:before="120" w:after="120" w:line="319" w:lineRule="auto"/>
      <w:outlineLvl w:val="5"/>
    </w:pPr>
    <w:rPr>
      <w:rFonts w:eastAsia="新宋体"/>
      <w:b/>
      <w:bCs/>
    </w:rPr>
  </w:style>
  <w:style w:type="paragraph" w:styleId="7">
    <w:name w:val="heading 7"/>
    <w:basedOn w:val="a1"/>
    <w:next w:val="a1"/>
    <w:qFormat/>
    <w:rsid w:val="004901EF"/>
    <w:pPr>
      <w:keepNext/>
      <w:keepLines/>
      <w:spacing w:before="80" w:after="80" w:line="319" w:lineRule="auto"/>
      <w:outlineLvl w:val="6"/>
    </w:pPr>
    <w:rPr>
      <w:rFonts w:eastAsia="新宋体"/>
      <w:b/>
      <w:bCs/>
    </w:rPr>
  </w:style>
  <w:style w:type="paragraph" w:styleId="8">
    <w:name w:val="heading 8"/>
    <w:aliases w:val="不用8,标题6,标题 8 Char,标题6 Char Char,ft,tt1,Figure,heading 8,Legal Level 1.1.1.,注意框体"/>
    <w:basedOn w:val="a1"/>
    <w:next w:val="a1"/>
    <w:qFormat/>
    <w:rsid w:val="004901EF"/>
    <w:pPr>
      <w:keepLines/>
      <w:numPr>
        <w:ilvl w:val="7"/>
        <w:numId w:val="2"/>
      </w:numPr>
      <w:spacing w:before="80" w:after="80" w:line="319" w:lineRule="auto"/>
      <w:outlineLvl w:val="7"/>
    </w:pPr>
    <w:rPr>
      <w:rFonts w:eastAsia="新宋体"/>
    </w:rPr>
  </w:style>
  <w:style w:type="paragraph" w:styleId="9">
    <w:name w:val="heading 9"/>
    <w:aliases w:val="PIM 9,Appendix,huh,不用9,tt,table title,标题 45,Figure Heading,FH,9,三级标题,ft1,table,heading 9,t,table left,tl,Legal Level 1.1.1.1."/>
    <w:basedOn w:val="a1"/>
    <w:next w:val="a1"/>
    <w:qFormat/>
    <w:rsid w:val="004901EF"/>
    <w:pPr>
      <w:keepLines/>
      <w:numPr>
        <w:ilvl w:val="8"/>
        <w:numId w:val="2"/>
      </w:numPr>
      <w:spacing w:before="80" w:after="80" w:line="319" w:lineRule="auto"/>
      <w:outlineLvl w:val="8"/>
    </w:pPr>
    <w:rPr>
      <w:rFonts w:eastAsia="新宋体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1"/>
    <w:next w:val="a1"/>
    <w:autoRedefine/>
    <w:uiPriority w:val="39"/>
    <w:locked/>
    <w:rsid w:val="00564346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1"/>
    <w:next w:val="a1"/>
    <w:autoRedefine/>
    <w:uiPriority w:val="39"/>
    <w:locked/>
    <w:rsid w:val="00564346"/>
    <w:pPr>
      <w:jc w:val="left"/>
    </w:pPr>
    <w:rPr>
      <w:b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locked/>
    <w:rsid w:val="00564346"/>
    <w:pPr>
      <w:jc w:val="left"/>
    </w:pPr>
    <w:rPr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locked/>
    <w:rsid w:val="00564346"/>
    <w:pPr>
      <w:jc w:val="left"/>
    </w:pPr>
    <w:rPr>
      <w:sz w:val="18"/>
      <w:szCs w:val="18"/>
    </w:rPr>
  </w:style>
  <w:style w:type="paragraph" w:styleId="50">
    <w:name w:val="toc 5"/>
    <w:basedOn w:val="a1"/>
    <w:next w:val="a1"/>
    <w:autoRedefine/>
    <w:semiHidden/>
    <w:locked/>
    <w:rsid w:val="007A3509"/>
    <w:pPr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1"/>
    <w:next w:val="a1"/>
    <w:autoRedefine/>
    <w:semiHidden/>
    <w:locked/>
    <w:rsid w:val="007A3509"/>
    <w:pPr>
      <w:jc w:val="left"/>
    </w:pPr>
    <w:rPr>
      <w:rFonts w:ascii="Calibri" w:hAnsi="Calibri"/>
      <w:sz w:val="18"/>
      <w:szCs w:val="18"/>
    </w:rPr>
  </w:style>
  <w:style w:type="character" w:styleId="a5">
    <w:name w:val="annotation reference"/>
    <w:basedOn w:val="a2"/>
    <w:semiHidden/>
    <w:locked/>
    <w:rsid w:val="002F76CC"/>
    <w:rPr>
      <w:sz w:val="21"/>
      <w:szCs w:val="21"/>
    </w:rPr>
  </w:style>
  <w:style w:type="paragraph" w:styleId="a6">
    <w:name w:val="header"/>
    <w:aliases w:val="ho,header odd,headerU"/>
    <w:basedOn w:val="a1"/>
    <w:link w:val="a7"/>
    <w:uiPriority w:val="99"/>
    <w:rsid w:val="006D04FC"/>
    <w:pPr>
      <w:pBdr>
        <w:bottom w:val="thinThickSmallGap" w:sz="12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8">
    <w:name w:val="footer"/>
    <w:basedOn w:val="a1"/>
    <w:autoRedefine/>
    <w:semiHidden/>
    <w:rsid w:val="00436564"/>
    <w:pPr>
      <w:pBdr>
        <w:top w:val="single" w:sz="6" w:space="0" w:color="auto"/>
      </w:pBdr>
      <w:tabs>
        <w:tab w:val="center" w:pos="4153"/>
        <w:tab w:val="right" w:pos="8280"/>
      </w:tabs>
      <w:snapToGrid w:val="0"/>
      <w:spacing w:line="240" w:lineRule="auto"/>
      <w:ind w:right="28"/>
    </w:pPr>
    <w:rPr>
      <w:rFonts w:ascii="Arial Unicode MS" w:hAnsi="Arial Unicode MS"/>
      <w:kern w:val="0"/>
      <w:szCs w:val="21"/>
    </w:rPr>
  </w:style>
  <w:style w:type="character" w:styleId="a9">
    <w:name w:val="page number"/>
    <w:semiHidden/>
    <w:rsid w:val="004901EF"/>
    <w:rPr>
      <w:rFonts w:ascii="黑体" w:eastAsia="黑体"/>
      <w:b/>
    </w:rPr>
  </w:style>
  <w:style w:type="table" w:styleId="aa">
    <w:name w:val="Table Grid"/>
    <w:basedOn w:val="a3"/>
    <w:locked/>
    <w:rsid w:val="004901E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80">
    <w:name w:val="toc 8"/>
    <w:basedOn w:val="a1"/>
    <w:next w:val="a1"/>
    <w:autoRedefine/>
    <w:semiHidden/>
    <w:locked/>
    <w:rsid w:val="007A3509"/>
    <w:pPr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1"/>
    <w:next w:val="a1"/>
    <w:autoRedefine/>
    <w:semiHidden/>
    <w:locked/>
    <w:rsid w:val="007A3509"/>
    <w:pPr>
      <w:jc w:val="left"/>
    </w:pPr>
    <w:rPr>
      <w:rFonts w:ascii="Calibri" w:hAnsi="Calibri"/>
      <w:sz w:val="18"/>
      <w:szCs w:val="18"/>
    </w:rPr>
  </w:style>
  <w:style w:type="paragraph" w:customStyle="1" w:styleId="a0">
    <w:name w:val="图案编号"/>
    <w:basedOn w:val="a1"/>
    <w:link w:val="Char"/>
    <w:autoRedefine/>
    <w:rsid w:val="00FB6C10"/>
    <w:pPr>
      <w:numPr>
        <w:numId w:val="3"/>
      </w:numPr>
      <w:spacing w:line="240" w:lineRule="auto"/>
      <w:jc w:val="center"/>
      <w:textAlignment w:val="center"/>
    </w:pPr>
  </w:style>
  <w:style w:type="paragraph" w:customStyle="1" w:styleId="a">
    <w:name w:val="表格编号"/>
    <w:basedOn w:val="a0"/>
    <w:next w:val="a1"/>
    <w:autoRedefine/>
    <w:rsid w:val="004901EF"/>
    <w:pPr>
      <w:numPr>
        <w:numId w:val="1"/>
      </w:numPr>
    </w:pPr>
  </w:style>
  <w:style w:type="paragraph" w:styleId="ab">
    <w:name w:val="Balloon Text"/>
    <w:basedOn w:val="a1"/>
    <w:semiHidden/>
    <w:locked/>
    <w:rsid w:val="004901EF"/>
    <w:rPr>
      <w:sz w:val="18"/>
      <w:szCs w:val="18"/>
    </w:rPr>
  </w:style>
  <w:style w:type="paragraph" w:styleId="ac">
    <w:name w:val="Document Map"/>
    <w:basedOn w:val="a1"/>
    <w:semiHidden/>
    <w:locked/>
    <w:rsid w:val="004901EF"/>
    <w:pPr>
      <w:shd w:val="clear" w:color="auto" w:fill="000080"/>
    </w:pPr>
  </w:style>
  <w:style w:type="paragraph" w:styleId="70">
    <w:name w:val="toc 7"/>
    <w:basedOn w:val="a1"/>
    <w:next w:val="a1"/>
    <w:autoRedefine/>
    <w:semiHidden/>
    <w:locked/>
    <w:rsid w:val="007A3509"/>
    <w:pPr>
      <w:jc w:val="left"/>
    </w:pPr>
    <w:rPr>
      <w:rFonts w:ascii="Calibri" w:hAnsi="Calibri"/>
      <w:sz w:val="18"/>
      <w:szCs w:val="18"/>
    </w:rPr>
  </w:style>
  <w:style w:type="character" w:styleId="ad">
    <w:name w:val="Hyperlink"/>
    <w:basedOn w:val="a2"/>
    <w:uiPriority w:val="99"/>
    <w:rsid w:val="004901EF"/>
    <w:rPr>
      <w:color w:val="0000FF"/>
      <w:u w:val="single"/>
    </w:rPr>
  </w:style>
  <w:style w:type="paragraph" w:customStyle="1" w:styleId="700">
    <w:name w:val="样式 标题 7 + 左侧:  0 厘米 首行缩进:  0 厘米"/>
    <w:basedOn w:val="7"/>
    <w:autoRedefine/>
    <w:semiHidden/>
    <w:qFormat/>
    <w:rsid w:val="004901EF"/>
    <w:pPr>
      <w:keepLines w:val="0"/>
      <w:numPr>
        <w:ilvl w:val="6"/>
        <w:numId w:val="2"/>
      </w:numPr>
    </w:pPr>
    <w:rPr>
      <w:rFonts w:cs="宋体"/>
      <w:szCs w:val="20"/>
    </w:rPr>
  </w:style>
  <w:style w:type="paragraph" w:customStyle="1" w:styleId="225">
    <w:name w:val="样式 首行缩进:  2.25 字符"/>
    <w:basedOn w:val="a1"/>
    <w:link w:val="225Char"/>
    <w:autoRedefine/>
    <w:rsid w:val="00374764"/>
    <w:pPr>
      <w:ind w:firstLineChars="225" w:firstLine="225"/>
    </w:pPr>
    <w:rPr>
      <w:rFonts w:cs="宋体"/>
      <w:szCs w:val="20"/>
    </w:rPr>
  </w:style>
  <w:style w:type="character" w:styleId="ae">
    <w:name w:val="line number"/>
    <w:basedOn w:val="a2"/>
    <w:locked/>
    <w:rsid w:val="00940301"/>
  </w:style>
  <w:style w:type="character" w:customStyle="1" w:styleId="30">
    <w:name w:val="标题 3 字符"/>
    <w:basedOn w:val="a2"/>
    <w:link w:val="3"/>
    <w:rsid w:val="001D0BB3"/>
    <w:rPr>
      <w:rFonts w:ascii="Arial" w:eastAsia="黑体" w:hAnsi="Arial"/>
      <w:b/>
      <w:bCs/>
      <w:kern w:val="2"/>
      <w:sz w:val="30"/>
      <w:szCs w:val="24"/>
    </w:rPr>
  </w:style>
  <w:style w:type="paragraph" w:styleId="af">
    <w:name w:val="caption"/>
    <w:basedOn w:val="a1"/>
    <w:next w:val="a1"/>
    <w:qFormat/>
    <w:locked/>
    <w:rsid w:val="00EF6B7F"/>
    <w:rPr>
      <w:rFonts w:eastAsia="黑体" w:cs="Arial"/>
      <w:sz w:val="20"/>
      <w:szCs w:val="20"/>
    </w:rPr>
  </w:style>
  <w:style w:type="paragraph" w:styleId="af0">
    <w:name w:val="annotation text"/>
    <w:basedOn w:val="a1"/>
    <w:semiHidden/>
    <w:qFormat/>
    <w:locked/>
    <w:rsid w:val="002F76CC"/>
    <w:pPr>
      <w:jc w:val="left"/>
    </w:pPr>
  </w:style>
  <w:style w:type="paragraph" w:styleId="af1">
    <w:name w:val="annotation subject"/>
    <w:basedOn w:val="af0"/>
    <w:next w:val="af0"/>
    <w:semiHidden/>
    <w:locked/>
    <w:rsid w:val="002F76CC"/>
    <w:rPr>
      <w:b/>
      <w:bCs/>
    </w:rPr>
  </w:style>
  <w:style w:type="character" w:customStyle="1" w:styleId="40">
    <w:name w:val="标题 4 字符"/>
    <w:basedOn w:val="a2"/>
    <w:link w:val="4"/>
    <w:qFormat/>
    <w:rsid w:val="0072241F"/>
    <w:rPr>
      <w:rFonts w:ascii="Arial" w:eastAsia="黑体" w:hAnsi="Arial"/>
      <w:b/>
      <w:bCs/>
      <w:kern w:val="2"/>
      <w:sz w:val="28"/>
      <w:szCs w:val="28"/>
    </w:rPr>
  </w:style>
  <w:style w:type="character" w:customStyle="1" w:styleId="20">
    <w:name w:val="标题 2 字符"/>
    <w:basedOn w:val="a2"/>
    <w:link w:val="2"/>
    <w:rsid w:val="00755011"/>
    <w:rPr>
      <w:rFonts w:ascii="Arial" w:eastAsia="黑体" w:hAnsi="Arial"/>
      <w:b/>
      <w:bCs/>
      <w:kern w:val="2"/>
      <w:sz w:val="32"/>
      <w:szCs w:val="32"/>
    </w:rPr>
  </w:style>
  <w:style w:type="paragraph" w:styleId="af2">
    <w:name w:val="No Spacing"/>
    <w:link w:val="af3"/>
    <w:uiPriority w:val="1"/>
    <w:qFormat/>
    <w:rsid w:val="00FB6C10"/>
    <w:rPr>
      <w:rFonts w:ascii="Calibri" w:hAnsi="Calibri"/>
      <w:sz w:val="22"/>
      <w:szCs w:val="22"/>
    </w:rPr>
  </w:style>
  <w:style w:type="character" w:customStyle="1" w:styleId="Char">
    <w:name w:val="图案编号 Char"/>
    <w:basedOn w:val="a2"/>
    <w:link w:val="a0"/>
    <w:rsid w:val="00FB6C10"/>
    <w:rPr>
      <w:rFonts w:ascii="Arial" w:eastAsia="微软雅黑" w:hAnsi="Arial"/>
      <w:kern w:val="2"/>
      <w:sz w:val="21"/>
      <w:szCs w:val="24"/>
    </w:rPr>
  </w:style>
  <w:style w:type="character" w:customStyle="1" w:styleId="225Char">
    <w:name w:val="样式 首行缩进:  2.25 字符 Char"/>
    <w:basedOn w:val="a2"/>
    <w:link w:val="225"/>
    <w:rsid w:val="00F119CC"/>
    <w:rPr>
      <w:rFonts w:eastAsia="宋体" w:cs="宋体"/>
      <w:kern w:val="2"/>
      <w:sz w:val="24"/>
      <w:lang w:val="en-US" w:eastAsia="zh-CN" w:bidi="ar-SA"/>
    </w:rPr>
  </w:style>
  <w:style w:type="character" w:customStyle="1" w:styleId="af3">
    <w:name w:val="无间隔 字符"/>
    <w:basedOn w:val="a2"/>
    <w:link w:val="af2"/>
    <w:uiPriority w:val="1"/>
    <w:rsid w:val="00FB6C10"/>
    <w:rPr>
      <w:rFonts w:ascii="Calibri" w:hAnsi="Calibri"/>
      <w:sz w:val="22"/>
      <w:szCs w:val="22"/>
      <w:lang w:val="en-US" w:eastAsia="zh-CN" w:bidi="ar-SA"/>
    </w:rPr>
  </w:style>
  <w:style w:type="character" w:styleId="af4">
    <w:name w:val="Placeholder Text"/>
    <w:basedOn w:val="a2"/>
    <w:uiPriority w:val="99"/>
    <w:semiHidden/>
    <w:rsid w:val="00FB6C10"/>
    <w:rPr>
      <w:color w:val="808080"/>
    </w:rPr>
  </w:style>
  <w:style w:type="table" w:styleId="-3">
    <w:name w:val="Light List Accent 3"/>
    <w:basedOn w:val="a3"/>
    <w:uiPriority w:val="61"/>
    <w:rsid w:val="00DD6038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a7">
    <w:name w:val="页眉 字符"/>
    <w:aliases w:val="ho 字符,header odd 字符,headerU 字符"/>
    <w:basedOn w:val="a2"/>
    <w:link w:val="a6"/>
    <w:uiPriority w:val="99"/>
    <w:rsid w:val="007E199D"/>
    <w:rPr>
      <w:rFonts w:ascii="Arial" w:hAnsi="Arial"/>
      <w:kern w:val="2"/>
      <w:sz w:val="21"/>
      <w:szCs w:val="18"/>
    </w:rPr>
  </w:style>
  <w:style w:type="paragraph" w:styleId="af5">
    <w:name w:val="List Paragraph"/>
    <w:basedOn w:val="a1"/>
    <w:uiPriority w:val="34"/>
    <w:qFormat/>
    <w:rsid w:val="00D47497"/>
    <w:pPr>
      <w:ind w:firstLineChars="200" w:firstLine="420"/>
    </w:pPr>
  </w:style>
  <w:style w:type="character" w:styleId="af6">
    <w:name w:val="FollowedHyperlink"/>
    <w:basedOn w:val="a2"/>
    <w:semiHidden/>
    <w:unhideWhenUsed/>
    <w:locked/>
    <w:rsid w:val="00634DB7"/>
    <w:rPr>
      <w:color w:val="800080" w:themeColor="followedHyperlink"/>
      <w:u w:val="single"/>
    </w:rPr>
  </w:style>
  <w:style w:type="paragraph" w:styleId="af7">
    <w:name w:val="Normal (Web)"/>
    <w:basedOn w:val="a1"/>
    <w:uiPriority w:val="99"/>
    <w:unhideWhenUsed/>
    <w:locked/>
    <w:rsid w:val="00B74F1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f8">
    <w:name w:val="Strong"/>
    <w:basedOn w:val="a2"/>
    <w:uiPriority w:val="22"/>
    <w:qFormat/>
    <w:locked/>
    <w:rsid w:val="00B74F12"/>
    <w:rPr>
      <w:b/>
      <w:bCs/>
    </w:rPr>
  </w:style>
  <w:style w:type="paragraph" w:customStyle="1" w:styleId="11">
    <w:name w:val="列出段落1"/>
    <w:basedOn w:val="a1"/>
    <w:uiPriority w:val="34"/>
    <w:qFormat/>
    <w:rsid w:val="00F100FD"/>
    <w:pPr>
      <w:ind w:firstLineChars="200" w:firstLine="420"/>
    </w:pPr>
  </w:style>
  <w:style w:type="character" w:customStyle="1" w:styleId="apple-converted-space">
    <w:name w:val="apple-converted-space"/>
    <w:basedOn w:val="a2"/>
    <w:rsid w:val="005562B2"/>
  </w:style>
  <w:style w:type="paragraph" w:customStyle="1" w:styleId="110">
    <w:name w:val="1.1"/>
    <w:basedOn w:val="2"/>
    <w:link w:val="11Char"/>
    <w:qFormat/>
    <w:rsid w:val="00373B53"/>
    <w:pPr>
      <w:keepNext/>
      <w:keepLines/>
      <w:numPr>
        <w:ilvl w:val="0"/>
        <w:numId w:val="0"/>
      </w:numPr>
      <w:tabs>
        <w:tab w:val="num" w:pos="576"/>
      </w:tabs>
      <w:spacing w:before="180" w:after="180" w:line="360" w:lineRule="auto"/>
      <w:ind w:left="576" w:right="57" w:hanging="576"/>
      <w:jc w:val="both"/>
    </w:pPr>
    <w:rPr>
      <w:rFonts w:ascii="Times New Roman" w:hAnsi="Times New Roman"/>
    </w:rPr>
  </w:style>
  <w:style w:type="character" w:customStyle="1" w:styleId="11Char">
    <w:name w:val="1.1 Char"/>
    <w:basedOn w:val="20"/>
    <w:link w:val="110"/>
    <w:rsid w:val="00373B53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roada\%232&#25991;&#26723;&#27169;&#26495;\&#20248;&#20113;UYUN_&#25991;&#26723;&#27169;&#26495;\&#20248;&#20113;DOC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C951-697F-47BE-876E-20FDF52A0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优云DOC模板.dotx</Template>
  <TotalTime>59</TotalTime>
  <Pages>13</Pages>
  <Words>737</Words>
  <Characters>4203</Characters>
  <Application>Microsoft Office Word</Application>
  <DocSecurity>0</DocSecurity>
  <Lines>35</Lines>
  <Paragraphs>9</Paragraphs>
  <ScaleCrop>false</ScaleCrop>
  <Company>Broada</Company>
  <LinksUpToDate>false</LinksUpToDate>
  <CharactersWithSpaces>4931</CharactersWithSpaces>
  <SharedDoc>false</SharedDoc>
  <HLinks>
    <vt:vector size="66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_Toc225655734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_Toc225655733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_Toc225655732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_Toc225655731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_Toc225655730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_Toc225655729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_Toc225655728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_Toc225655727</vt:lpwstr>
      </vt:variant>
      <vt:variant>
        <vt:i4>2883628</vt:i4>
      </vt:variant>
      <vt:variant>
        <vt:i4>3</vt:i4>
      </vt:variant>
      <vt:variant>
        <vt:i4>0</vt:i4>
      </vt:variant>
      <vt:variant>
        <vt:i4>5</vt:i4>
      </vt:variant>
      <vt:variant>
        <vt:lpwstr>http://www.broada.com/</vt:lpwstr>
      </vt:variant>
      <vt:variant>
        <vt:lpwstr/>
      </vt:variant>
      <vt:variant>
        <vt:i4>4587588</vt:i4>
      </vt:variant>
      <vt:variant>
        <vt:i4>-1</vt:i4>
      </vt:variant>
      <vt:variant>
        <vt:i4>2059</vt:i4>
      </vt:variant>
      <vt:variant>
        <vt:i4>1</vt:i4>
      </vt:variant>
      <vt:variant>
        <vt:lpwstr>http://www.broada.com.cn/images/logo1.gif</vt:lpwstr>
      </vt:variant>
      <vt:variant>
        <vt:lpwstr/>
      </vt:variant>
      <vt:variant>
        <vt:i4>4587588</vt:i4>
      </vt:variant>
      <vt:variant>
        <vt:i4>-1</vt:i4>
      </vt:variant>
      <vt:variant>
        <vt:i4>1224</vt:i4>
      </vt:variant>
      <vt:variant>
        <vt:i4>1</vt:i4>
      </vt:variant>
      <vt:variant>
        <vt:lpwstr>http://www.broada.com.cn/images/logo1.gif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dongff</dc:creator>
  <cp:lastModifiedBy>马召</cp:lastModifiedBy>
  <cp:revision>8</cp:revision>
  <dcterms:created xsi:type="dcterms:W3CDTF">2017-08-21T09:35:00Z</dcterms:created>
  <dcterms:modified xsi:type="dcterms:W3CDTF">2017-11-21T02:07:00Z</dcterms:modified>
</cp:coreProperties>
</file>